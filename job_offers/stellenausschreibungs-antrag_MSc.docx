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27A" w:rsidRDefault="00AB627A" w:rsidP="00BA3CA0">
      <w:pPr>
        <w:rPr>
          <w:rStyle w:val="Strong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78"/>
        <w:gridCol w:w="4678"/>
      </w:tblGrid>
      <w:tr w:rsidR="00937F53">
        <w:trPr>
          <w:trHeight w:val="376"/>
        </w:trPr>
        <w:tc>
          <w:tcPr>
            <w:tcW w:w="2977" w:type="dxa"/>
            <w:shd w:val="clear" w:color="auto" w:fill="D9D9D9" w:themeFill="background1" w:themeFillShade="D9"/>
          </w:tcPr>
          <w:p w:rsidR="00937F53" w:rsidRDefault="00937F53" w:rsidP="00937F53">
            <w:r>
              <w:t xml:space="preserve">Stellenausschreibung: </w:t>
            </w:r>
          </w:p>
        </w:tc>
        <w:tc>
          <w:tcPr>
            <w:tcW w:w="2977" w:type="dxa"/>
          </w:tcPr>
          <w:p w:rsidR="00937F53" w:rsidRDefault="00E1737A" w:rsidP="006040EE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937F53">
              <w:instrText xml:space="preserve"> FORMTEXT </w:instrText>
            </w:r>
            <w:r>
              <w:fldChar w:fldCharType="separate"/>
            </w:r>
            <w:r w:rsidR="006040EE">
              <w:rPr>
                <w:noProof/>
              </w:rPr>
              <w:t>M</w:t>
            </w:r>
            <w:r>
              <w:fldChar w:fldCharType="end"/>
            </w:r>
            <w:bookmarkEnd w:id="0"/>
          </w:p>
        </w:tc>
      </w:tr>
      <w:tr w:rsidR="00937F53">
        <w:tc>
          <w:tcPr>
            <w:tcW w:w="2977" w:type="dxa"/>
            <w:shd w:val="clear" w:color="auto" w:fill="D9D9D9" w:themeFill="background1" w:themeFillShade="D9"/>
          </w:tcPr>
          <w:p w:rsidR="00937F53" w:rsidRDefault="00937F53" w:rsidP="00AB627A">
            <w:r>
              <w:t>Antragsteller:</w:t>
            </w:r>
          </w:p>
        </w:tc>
        <w:tc>
          <w:tcPr>
            <w:tcW w:w="2977" w:type="dxa"/>
          </w:tcPr>
          <w:p w:rsidR="00937F53" w:rsidRDefault="00E1737A" w:rsidP="00AB627A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37F53">
              <w:instrText xml:space="preserve"> FORMTEXT </w:instrText>
            </w:r>
            <w:r>
              <w:fldChar w:fldCharType="separate"/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37F53">
        <w:tc>
          <w:tcPr>
            <w:tcW w:w="2977" w:type="dxa"/>
            <w:shd w:val="clear" w:color="auto" w:fill="D9D9D9" w:themeFill="background1" w:themeFillShade="D9"/>
          </w:tcPr>
          <w:p w:rsidR="00937F53" w:rsidRDefault="00937F53" w:rsidP="00AB627A">
            <w:r>
              <w:t>Fachbereich:</w:t>
            </w:r>
          </w:p>
        </w:tc>
        <w:tc>
          <w:tcPr>
            <w:tcW w:w="2977" w:type="dxa"/>
          </w:tcPr>
          <w:p w:rsidR="00937F53" w:rsidRDefault="00E1737A" w:rsidP="00937F53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37F53">
              <w:instrText xml:space="preserve"> FORMTEXT </w:instrText>
            </w:r>
            <w:r>
              <w:fldChar w:fldCharType="separate"/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>
              <w:fldChar w:fldCharType="end"/>
            </w:r>
          </w:p>
        </w:tc>
      </w:tr>
      <w:tr w:rsidR="00AB627A">
        <w:tc>
          <w:tcPr>
            <w:tcW w:w="2977" w:type="dxa"/>
            <w:gridSpan w:val="2"/>
            <w:shd w:val="pct12" w:color="auto" w:fill="auto"/>
          </w:tcPr>
          <w:p w:rsidR="00AB627A" w:rsidRDefault="00AB627A" w:rsidP="00AB627A">
            <w:r>
              <w:t>Begründung:</w:t>
            </w:r>
          </w:p>
        </w:tc>
      </w:tr>
      <w:tr w:rsidR="00AB627A">
        <w:trPr>
          <w:trHeight w:val="785"/>
        </w:trPr>
        <w:tc>
          <w:tcPr>
            <w:tcW w:w="2977" w:type="dxa"/>
            <w:gridSpan w:val="2"/>
          </w:tcPr>
          <w:p w:rsidR="00AB627A" w:rsidRDefault="00E1737A" w:rsidP="00AB627A"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" w:name="Text12"/>
            <w:r w:rsidR="00AB627A">
              <w:instrText xml:space="preserve"> FORMTEXT </w:instrText>
            </w:r>
            <w:r>
              <w:fldChar w:fldCharType="separate"/>
            </w:r>
            <w:r w:rsidR="00AB627A">
              <w:rPr>
                <w:noProof/>
              </w:rPr>
              <w:t> </w:t>
            </w:r>
            <w:r w:rsidR="00AB627A">
              <w:rPr>
                <w:noProof/>
              </w:rPr>
              <w:t> </w:t>
            </w:r>
            <w:r w:rsidR="00AB627A">
              <w:rPr>
                <w:noProof/>
              </w:rPr>
              <w:t> </w:t>
            </w:r>
            <w:r w:rsidR="00AB627A">
              <w:rPr>
                <w:noProof/>
              </w:rPr>
              <w:t> </w:t>
            </w:r>
            <w:r w:rsidR="00AB627A"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AB627A">
        <w:tc>
          <w:tcPr>
            <w:tcW w:w="2977" w:type="dxa"/>
            <w:gridSpan w:val="2"/>
            <w:shd w:val="pct12" w:color="auto" w:fill="auto"/>
          </w:tcPr>
          <w:p w:rsidR="00AB627A" w:rsidRDefault="00AB627A" w:rsidP="00AB627A">
            <w:r>
              <w:t>Weitere Anmerkungen:</w:t>
            </w:r>
          </w:p>
        </w:tc>
      </w:tr>
      <w:tr w:rsidR="00AB627A">
        <w:trPr>
          <w:trHeight w:val="787"/>
        </w:trPr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:rsidR="00AB627A" w:rsidRDefault="00E1737A" w:rsidP="00AB627A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2" w:name="Text14"/>
            <w:r w:rsidR="00AB627A">
              <w:instrText xml:space="preserve"> FORMTEXT </w:instrText>
            </w:r>
            <w:r>
              <w:fldChar w:fldCharType="separate"/>
            </w:r>
            <w:r w:rsidR="00AB627A">
              <w:rPr>
                <w:noProof/>
              </w:rPr>
              <w:t> </w:t>
            </w:r>
            <w:r w:rsidR="00AB627A">
              <w:rPr>
                <w:noProof/>
              </w:rPr>
              <w:t> </w:t>
            </w:r>
            <w:r w:rsidR="00AB627A">
              <w:rPr>
                <w:noProof/>
              </w:rPr>
              <w:t> </w:t>
            </w:r>
            <w:r w:rsidR="00AB627A">
              <w:rPr>
                <w:noProof/>
              </w:rPr>
              <w:t> </w:t>
            </w:r>
            <w:r w:rsidR="00AB627A"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937F53">
        <w:tc>
          <w:tcPr>
            <w:tcW w:w="2977" w:type="dxa"/>
            <w:shd w:val="pct12" w:color="auto" w:fill="auto"/>
          </w:tcPr>
          <w:p w:rsidR="00937F53" w:rsidRDefault="00937F53" w:rsidP="00F971C1">
            <w:r>
              <w:t xml:space="preserve">Einstellung auf Kostenstelle: </w:t>
            </w:r>
          </w:p>
        </w:tc>
        <w:tc>
          <w:tcPr>
            <w:tcW w:w="2977" w:type="dxa"/>
            <w:shd w:val="clear" w:color="auto" w:fill="auto"/>
          </w:tcPr>
          <w:p w:rsidR="00937F53" w:rsidRDefault="00E1737A" w:rsidP="00937F53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937F53">
              <w:instrText xml:space="preserve"> FORMTEXT </w:instrText>
            </w:r>
            <w:r>
              <w:fldChar w:fldCharType="separate"/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37F53">
        <w:tc>
          <w:tcPr>
            <w:tcW w:w="2977" w:type="dxa"/>
            <w:shd w:val="pct12" w:color="auto" w:fill="auto"/>
          </w:tcPr>
          <w:p w:rsidR="00937F53" w:rsidRDefault="00937F53" w:rsidP="00F971C1">
            <w:r>
              <w:t>Ausschreibungsdauer:</w:t>
            </w:r>
          </w:p>
        </w:tc>
        <w:tc>
          <w:tcPr>
            <w:tcW w:w="2977" w:type="dxa"/>
            <w:shd w:val="clear" w:color="auto" w:fill="auto"/>
          </w:tcPr>
          <w:p w:rsidR="00937F53" w:rsidRDefault="00E1737A" w:rsidP="00937F53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937F53">
              <w:instrText xml:space="preserve"> FORMTEXT </w:instrText>
            </w:r>
            <w:r>
              <w:fldChar w:fldCharType="separate"/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37F53" w:rsidRPr="009D20AC">
        <w:trPr>
          <w:trHeight w:val="507"/>
        </w:trPr>
        <w:tc>
          <w:tcPr>
            <w:tcW w:w="2977" w:type="dxa"/>
            <w:shd w:val="pct12" w:color="auto" w:fill="auto"/>
          </w:tcPr>
          <w:p w:rsidR="00937F53" w:rsidRPr="00937F53" w:rsidRDefault="00937F53" w:rsidP="00F971C1">
            <w:pPr>
              <w:rPr>
                <w:lang w:val="de-DE"/>
              </w:rPr>
            </w:pPr>
            <w:r w:rsidRPr="00937F53">
              <w:rPr>
                <w:lang w:val="de-DE"/>
              </w:rPr>
              <w:t>Wo soll die Ausschreibung erfolgen:</w:t>
            </w:r>
          </w:p>
        </w:tc>
        <w:tc>
          <w:tcPr>
            <w:tcW w:w="2977" w:type="dxa"/>
            <w:shd w:val="clear" w:color="auto" w:fill="auto"/>
          </w:tcPr>
          <w:p w:rsidR="009D20AC" w:rsidRDefault="00E1737A" w:rsidP="00E513B3">
            <w:pPr>
              <w:tabs>
                <w:tab w:val="left" w:pos="301"/>
                <w:tab w:val="left" w:pos="2427"/>
                <w:tab w:val="left" w:pos="3912"/>
              </w:tabs>
              <w:rPr>
                <w:lang w:val="de-DE"/>
              </w:rPr>
            </w:pPr>
            <w:sdt>
              <w:sdtPr>
                <w:rPr>
                  <w:sz w:val="24"/>
                  <w:lang w:val="de-DE"/>
                </w:rPr>
                <w:id w:val="-2118749047"/>
              </w:sdtPr>
              <w:sdtContent>
                <w:r w:rsidR="009D20AC" w:rsidRPr="009D20AC">
                  <w:rPr>
                    <w:rFonts w:ascii="MS Gothic" w:eastAsia="MS Gothic" w:hAnsi="MS Gothic" w:hint="eastAsia"/>
                    <w:sz w:val="24"/>
                    <w:lang w:val="de-DE"/>
                  </w:rPr>
                  <w:t>☐</w:t>
                </w:r>
              </w:sdtContent>
            </w:sdt>
            <w:r w:rsidR="00E513B3" w:rsidRPr="00E513B3">
              <w:rPr>
                <w:lang w:val="de-DE"/>
              </w:rPr>
              <w:tab/>
              <w:t xml:space="preserve">eigene Homepage   </w:t>
            </w:r>
            <w:sdt>
              <w:sdtPr>
                <w:rPr>
                  <w:sz w:val="24"/>
                  <w:lang w:val="de-DE"/>
                </w:rPr>
                <w:id w:val="-1458633204"/>
              </w:sdtPr>
              <w:sdtContent>
                <w:r w:rsidR="00E513B3" w:rsidRPr="009D20AC">
                  <w:rPr>
                    <w:rFonts w:ascii="MS Gothic" w:eastAsia="MS Gothic" w:hAnsi="MS Gothic" w:hint="eastAsia"/>
                    <w:sz w:val="24"/>
                    <w:lang w:val="de-DE"/>
                  </w:rPr>
                  <w:t>☐</w:t>
                </w:r>
              </w:sdtContent>
            </w:sdt>
            <w:r w:rsidR="00E513B3" w:rsidRPr="009D20AC">
              <w:rPr>
                <w:sz w:val="24"/>
                <w:lang w:val="de-DE"/>
              </w:rPr>
              <w:tab/>
            </w:r>
            <w:r w:rsidR="00E513B3" w:rsidRPr="00E513B3">
              <w:rPr>
                <w:lang w:val="de-DE"/>
              </w:rPr>
              <w:t xml:space="preserve">TUM-Portal </w:t>
            </w:r>
          </w:p>
          <w:p w:rsidR="00E513B3" w:rsidRPr="00E513B3" w:rsidRDefault="00E1737A" w:rsidP="00E513B3">
            <w:pPr>
              <w:tabs>
                <w:tab w:val="left" w:pos="301"/>
                <w:tab w:val="left" w:pos="2427"/>
                <w:tab w:val="left" w:pos="3912"/>
              </w:tabs>
              <w:rPr>
                <w:lang w:val="de-DE"/>
              </w:rPr>
            </w:pPr>
            <w:sdt>
              <w:sdtPr>
                <w:rPr>
                  <w:sz w:val="24"/>
                  <w:lang w:val="de-DE"/>
                </w:rPr>
                <w:id w:val="743842354"/>
              </w:sdtPr>
              <w:sdtContent>
                <w:r w:rsidR="009D20AC">
                  <w:rPr>
                    <w:rFonts w:ascii="MS Gothic" w:eastAsia="MS Gothic" w:hAnsi="MS Gothic" w:hint="eastAsia"/>
                    <w:sz w:val="24"/>
                    <w:lang w:val="de-DE"/>
                  </w:rPr>
                  <w:t>☐</w:t>
                </w:r>
              </w:sdtContent>
            </w:sdt>
            <w:r w:rsidR="00E513B3" w:rsidRPr="00E513B3">
              <w:rPr>
                <w:lang w:val="de-DE"/>
              </w:rPr>
              <w:tab/>
            </w:r>
            <w:r w:rsidR="00E513B3">
              <w:rPr>
                <w:lang w:val="de-DE"/>
              </w:rPr>
              <w:t>Anzeigen</w:t>
            </w:r>
            <w:r w:rsidR="009D20AC">
              <w:rPr>
                <w:lang w:val="de-DE"/>
              </w:rPr>
              <w:t xml:space="preserve">                  </w:t>
            </w:r>
            <w:sdt>
              <w:sdtPr>
                <w:rPr>
                  <w:sz w:val="24"/>
                  <w:lang w:val="de-DE"/>
                </w:rPr>
                <w:id w:val="-1670942384"/>
              </w:sdtPr>
              <w:sdtContent>
                <w:r w:rsidR="009D20AC">
                  <w:rPr>
                    <w:rFonts w:ascii="MS Gothic" w:eastAsia="MS Gothic" w:hAnsi="MS Gothic" w:hint="eastAsia"/>
                    <w:sz w:val="24"/>
                    <w:lang w:val="de-DE"/>
                  </w:rPr>
                  <w:t>☐</w:t>
                </w:r>
              </w:sdtContent>
            </w:sdt>
            <w:r w:rsidR="009D20AC" w:rsidRPr="00E513B3">
              <w:rPr>
                <w:lang w:val="de-DE"/>
              </w:rPr>
              <w:tab/>
            </w:r>
            <w:r w:rsidRPr="009D20AC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D20AC" w:rsidRPr="009D20AC">
              <w:rPr>
                <w:u w:val="single"/>
              </w:rPr>
              <w:instrText xml:space="preserve"> FORMTEXT </w:instrText>
            </w:r>
            <w:r w:rsidR="006040EE" w:rsidRPr="00E1737A">
              <w:rPr>
                <w:u w:val="single"/>
              </w:rPr>
            </w:r>
            <w:r w:rsidRPr="009D20AC">
              <w:rPr>
                <w:u w:val="single"/>
              </w:rPr>
              <w:fldChar w:fldCharType="separate"/>
            </w:r>
            <w:r w:rsidR="009D20AC" w:rsidRPr="009D20AC">
              <w:rPr>
                <w:noProof/>
                <w:u w:val="single"/>
              </w:rPr>
              <w:t> </w:t>
            </w:r>
            <w:r w:rsidR="009D20AC" w:rsidRPr="009D20AC">
              <w:rPr>
                <w:noProof/>
                <w:u w:val="single"/>
              </w:rPr>
              <w:t> </w:t>
            </w:r>
            <w:r w:rsidR="009D20AC" w:rsidRPr="009D20AC">
              <w:rPr>
                <w:noProof/>
                <w:u w:val="single"/>
              </w:rPr>
              <w:t> </w:t>
            </w:r>
            <w:r w:rsidR="009D20AC" w:rsidRPr="009D20AC">
              <w:rPr>
                <w:noProof/>
                <w:u w:val="single"/>
              </w:rPr>
              <w:t> </w:t>
            </w:r>
            <w:r w:rsidR="009D20AC" w:rsidRPr="009D20AC">
              <w:rPr>
                <w:noProof/>
                <w:u w:val="single"/>
              </w:rPr>
              <w:t> </w:t>
            </w:r>
            <w:r w:rsidRPr="009D20AC">
              <w:rPr>
                <w:u w:val="single"/>
              </w:rPr>
              <w:fldChar w:fldCharType="end"/>
            </w:r>
          </w:p>
          <w:p w:rsidR="00937F53" w:rsidRPr="00937F53" w:rsidRDefault="00937F53" w:rsidP="00937F53">
            <w:pPr>
              <w:rPr>
                <w:lang w:val="de-DE"/>
              </w:rPr>
            </w:pPr>
          </w:p>
        </w:tc>
      </w:tr>
      <w:tr w:rsidR="00E513B3" w:rsidRPr="00937F53">
        <w:tc>
          <w:tcPr>
            <w:tcW w:w="2977" w:type="dxa"/>
            <w:shd w:val="pct12" w:color="auto" w:fill="auto"/>
          </w:tcPr>
          <w:p w:rsidR="00E513B3" w:rsidRPr="00937F53" w:rsidRDefault="00E513B3" w:rsidP="00F971C1">
            <w:pPr>
              <w:rPr>
                <w:lang w:val="de-DE"/>
              </w:rPr>
            </w:pPr>
            <w:r>
              <w:rPr>
                <w:lang w:val="de-DE"/>
              </w:rPr>
              <w:t>Anzeigenschaltung bei:</w:t>
            </w:r>
          </w:p>
        </w:tc>
        <w:tc>
          <w:tcPr>
            <w:tcW w:w="2977" w:type="dxa"/>
            <w:shd w:val="clear" w:color="auto" w:fill="auto"/>
          </w:tcPr>
          <w:p w:rsidR="00E513B3" w:rsidRPr="00E513B3" w:rsidRDefault="00E1737A" w:rsidP="00E513B3">
            <w:pPr>
              <w:tabs>
                <w:tab w:val="left" w:pos="301"/>
                <w:tab w:val="left" w:pos="2427"/>
                <w:tab w:val="left" w:pos="3912"/>
              </w:tabs>
              <w:rPr>
                <w:lang w:val="de-DE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E513B3">
              <w:instrText xml:space="preserve"> FORMTEXT </w:instrText>
            </w:r>
            <w:r>
              <w:fldChar w:fldCharType="separate"/>
            </w:r>
            <w:r w:rsidR="00E513B3">
              <w:rPr>
                <w:noProof/>
              </w:rPr>
              <w:t> </w:t>
            </w:r>
            <w:r w:rsidR="00E513B3">
              <w:rPr>
                <w:noProof/>
              </w:rPr>
              <w:t> </w:t>
            </w:r>
            <w:r w:rsidR="00E513B3">
              <w:rPr>
                <w:noProof/>
              </w:rPr>
              <w:t> </w:t>
            </w:r>
            <w:r w:rsidR="00E513B3">
              <w:rPr>
                <w:noProof/>
              </w:rPr>
              <w:t> </w:t>
            </w:r>
            <w:r w:rsidR="00E513B3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37F53" w:rsidRPr="00937F53">
        <w:trPr>
          <w:trHeight w:val="320"/>
        </w:trPr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37F53" w:rsidRPr="00937F53" w:rsidRDefault="00937F53" w:rsidP="00937F53">
            <w:pPr>
              <w:rPr>
                <w:lang w:val="de-DE"/>
              </w:rPr>
            </w:pPr>
            <w:r>
              <w:rPr>
                <w:lang w:val="de-DE"/>
              </w:rPr>
              <w:t xml:space="preserve">Evtl. Kosten für Anzeige 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37F53" w:rsidRPr="00937F53" w:rsidRDefault="00E1737A" w:rsidP="00AB627A">
            <w:pPr>
              <w:rPr>
                <w:lang w:val="de-DE"/>
              </w:rPr>
            </w:pPr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937F53">
              <w:instrText xml:space="preserve"> FORMTEXT </w:instrText>
            </w:r>
            <w:r>
              <w:fldChar w:fldCharType="separate"/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 w:rsidR="00937F53">
              <w:rPr>
                <w:noProof/>
              </w:rPr>
              <w:t> </w:t>
            </w:r>
            <w:r>
              <w:fldChar w:fldCharType="end"/>
            </w:r>
            <w:r w:rsidR="00937F53">
              <w:t xml:space="preserve"> €</w:t>
            </w:r>
          </w:p>
        </w:tc>
      </w:tr>
      <w:tr w:rsidR="00937F53" w:rsidRPr="00937F53">
        <w:trPr>
          <w:trHeight w:val="520"/>
        </w:trPr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:rsidR="00937F53" w:rsidRPr="00937F53" w:rsidRDefault="00937F53" w:rsidP="00AB627A">
            <w:pPr>
              <w:rPr>
                <w:lang w:val="de-DE"/>
              </w:rPr>
            </w:pPr>
          </w:p>
        </w:tc>
      </w:tr>
      <w:tr w:rsidR="00AB627A">
        <w:tc>
          <w:tcPr>
            <w:tcW w:w="2977" w:type="dxa"/>
            <w:shd w:val="pct12" w:color="auto" w:fill="auto"/>
          </w:tcPr>
          <w:p w:rsidR="00AB627A" w:rsidRDefault="00AB627A" w:rsidP="00AB627A">
            <w:r>
              <w:t>Datum</w:t>
            </w:r>
          </w:p>
        </w:tc>
        <w:tc>
          <w:tcPr>
            <w:tcW w:w="2977" w:type="dxa"/>
            <w:shd w:val="pct12" w:color="auto" w:fill="auto"/>
          </w:tcPr>
          <w:p w:rsidR="00AB627A" w:rsidRDefault="00007F00" w:rsidP="00E513B3">
            <w:r>
              <w:t xml:space="preserve">Genehmigung durch </w:t>
            </w:r>
            <w:r w:rsidR="00E513B3">
              <w:t>FL</w:t>
            </w:r>
          </w:p>
        </w:tc>
      </w:tr>
      <w:tr w:rsidR="00AB627A">
        <w:trPr>
          <w:trHeight w:val="657"/>
        </w:trPr>
        <w:tc>
          <w:tcPr>
            <w:tcW w:w="2977" w:type="dxa"/>
          </w:tcPr>
          <w:p w:rsidR="00AB627A" w:rsidRDefault="00AB627A" w:rsidP="00AB627A"/>
        </w:tc>
        <w:tc>
          <w:tcPr>
            <w:tcW w:w="2977" w:type="dxa"/>
          </w:tcPr>
          <w:p w:rsidR="00AB627A" w:rsidRDefault="00AB627A" w:rsidP="00AB627A"/>
        </w:tc>
      </w:tr>
    </w:tbl>
    <w:p w:rsidR="009D20AC" w:rsidRDefault="009D20AC" w:rsidP="00D13E31"/>
    <w:p w:rsidR="00AB627A" w:rsidRDefault="00AB627A" w:rsidP="00D13E31"/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77"/>
        <w:gridCol w:w="6379"/>
      </w:tblGrid>
      <w:tr w:rsidR="00E513B3">
        <w:tc>
          <w:tcPr>
            <w:tcW w:w="2977" w:type="dxa"/>
            <w:shd w:val="pct12" w:color="auto" w:fill="auto"/>
          </w:tcPr>
          <w:p w:rsidR="00E513B3" w:rsidRDefault="00E513B3" w:rsidP="00F971C1">
            <w:r>
              <w:t>Datum</w:t>
            </w:r>
          </w:p>
        </w:tc>
        <w:tc>
          <w:tcPr>
            <w:tcW w:w="6379" w:type="dxa"/>
            <w:shd w:val="pct12" w:color="auto" w:fill="auto"/>
          </w:tcPr>
          <w:p w:rsidR="00E513B3" w:rsidRDefault="00E513B3" w:rsidP="00E513B3">
            <w:r>
              <w:t>Genehmigung durch GF</w:t>
            </w:r>
          </w:p>
        </w:tc>
      </w:tr>
      <w:tr w:rsidR="00E513B3">
        <w:trPr>
          <w:trHeight w:val="625"/>
        </w:trPr>
        <w:tc>
          <w:tcPr>
            <w:tcW w:w="2977" w:type="dxa"/>
          </w:tcPr>
          <w:p w:rsidR="00E513B3" w:rsidRDefault="00E513B3" w:rsidP="00F971C1"/>
        </w:tc>
        <w:tc>
          <w:tcPr>
            <w:tcW w:w="6379" w:type="dxa"/>
          </w:tcPr>
          <w:p w:rsidR="00E513B3" w:rsidRDefault="00E513B3" w:rsidP="00F971C1"/>
        </w:tc>
      </w:tr>
    </w:tbl>
    <w:p w:rsidR="00E513B3" w:rsidRDefault="00E513B3" w:rsidP="00E513B3">
      <w:pPr>
        <w:jc w:val="both"/>
      </w:pPr>
    </w:p>
    <w:p w:rsidR="00AB627A" w:rsidRDefault="003D5406" w:rsidP="00D13E31">
      <w:r>
        <w:t>Bewerbermanagement:</w:t>
      </w:r>
    </w:p>
    <w:p w:rsidR="00AB627A" w:rsidRDefault="00AB627A" w:rsidP="00D13E31"/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77"/>
        <w:gridCol w:w="6379"/>
      </w:tblGrid>
      <w:tr w:rsidR="00E513B3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E513B3" w:rsidRDefault="00E513B3" w:rsidP="00F971C1">
            <w:r>
              <w:t xml:space="preserve">Kennziffer: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3B3" w:rsidRDefault="00E1737A" w:rsidP="00F971C1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E513B3">
              <w:instrText xml:space="preserve"> FORMTEXT </w:instrText>
            </w:r>
            <w:r>
              <w:fldChar w:fldCharType="separate"/>
            </w:r>
            <w:r w:rsidR="00E513B3">
              <w:t> </w:t>
            </w:r>
            <w:r w:rsidR="00E513B3">
              <w:t> </w:t>
            </w:r>
            <w:r w:rsidR="00E513B3">
              <w:t> </w:t>
            </w:r>
            <w:r w:rsidR="00E513B3">
              <w:t> </w:t>
            </w:r>
            <w:r w:rsidR="00E513B3">
              <w:t> </w:t>
            </w:r>
            <w:r>
              <w:fldChar w:fldCharType="end"/>
            </w:r>
          </w:p>
        </w:tc>
      </w:tr>
      <w:tr w:rsidR="00E513B3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E513B3" w:rsidRDefault="00E513B3" w:rsidP="00F971C1">
            <w:r>
              <w:t>Anzeigen onlinestellung: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3B3" w:rsidRDefault="00E1737A" w:rsidP="00F971C1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E513B3">
              <w:instrText xml:space="preserve"> FORMTEXT </w:instrText>
            </w:r>
            <w:r>
              <w:fldChar w:fldCharType="separate"/>
            </w:r>
            <w:r w:rsidR="00E513B3">
              <w:t> </w:t>
            </w:r>
            <w:r w:rsidR="00E513B3">
              <w:t> </w:t>
            </w:r>
            <w:r w:rsidR="00E513B3">
              <w:t> </w:t>
            </w:r>
            <w:r w:rsidR="00E513B3">
              <w:t> </w:t>
            </w:r>
            <w:r w:rsidR="00E513B3">
              <w:t> </w:t>
            </w:r>
            <w:r>
              <w:fldChar w:fldCharType="end"/>
            </w:r>
          </w:p>
        </w:tc>
      </w:tr>
      <w:tr w:rsidR="003D540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3D5406" w:rsidRDefault="003D5406" w:rsidP="00F971C1">
            <w:r>
              <w:t>Angebote Anzeigen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5406" w:rsidRDefault="00E1737A" w:rsidP="00F971C1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D5406">
              <w:instrText xml:space="preserve"> FORMTEXT </w:instrText>
            </w:r>
            <w:r>
              <w:fldChar w:fldCharType="separate"/>
            </w:r>
            <w:r w:rsidR="003D5406">
              <w:t> </w:t>
            </w:r>
            <w:r w:rsidR="003D5406">
              <w:t> </w:t>
            </w:r>
            <w:r w:rsidR="003D5406">
              <w:t> </w:t>
            </w:r>
            <w:r w:rsidR="003D5406">
              <w:t> </w:t>
            </w:r>
            <w:r w:rsidR="003D5406">
              <w:t> </w:t>
            </w:r>
            <w:r>
              <w:fldChar w:fldCharType="end"/>
            </w:r>
          </w:p>
          <w:p w:rsidR="003D5406" w:rsidRDefault="003D5406" w:rsidP="00F971C1"/>
          <w:p w:rsidR="003D5406" w:rsidRDefault="003D5406" w:rsidP="00F971C1"/>
          <w:p w:rsidR="003D5406" w:rsidRDefault="003D5406" w:rsidP="00F971C1"/>
        </w:tc>
      </w:tr>
      <w:tr w:rsidR="003D540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3D5406" w:rsidRDefault="003D5406" w:rsidP="0071134C">
            <w:r>
              <w:t>Interne Vermerke: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5406" w:rsidRDefault="00E1737A" w:rsidP="00F971C1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D5406">
              <w:instrText xml:space="preserve"> FORMTEXT </w:instrText>
            </w:r>
            <w:r>
              <w:fldChar w:fldCharType="separate"/>
            </w:r>
            <w:r w:rsidR="003D5406">
              <w:t> </w:t>
            </w:r>
            <w:r w:rsidR="003D5406">
              <w:t> </w:t>
            </w:r>
            <w:r w:rsidR="003D5406">
              <w:t> </w:t>
            </w:r>
            <w:r w:rsidR="003D5406">
              <w:t> </w:t>
            </w:r>
            <w:r w:rsidR="003D5406">
              <w:t> </w:t>
            </w:r>
            <w:r>
              <w:fldChar w:fldCharType="end"/>
            </w:r>
          </w:p>
          <w:p w:rsidR="003D5406" w:rsidRDefault="003D5406" w:rsidP="00F971C1"/>
          <w:p w:rsidR="003D5406" w:rsidRDefault="003D5406" w:rsidP="00F971C1"/>
          <w:p w:rsidR="003D5406" w:rsidRDefault="003D5406" w:rsidP="00F971C1"/>
        </w:tc>
      </w:tr>
      <w:tr w:rsidR="003D5406">
        <w:trPr>
          <w:trHeight w:val="359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5406" w:rsidRDefault="003D5406" w:rsidP="00F971C1"/>
        </w:tc>
      </w:tr>
      <w:tr w:rsidR="003D5406">
        <w:tc>
          <w:tcPr>
            <w:tcW w:w="2977" w:type="dxa"/>
            <w:shd w:val="pct12" w:color="auto" w:fill="auto"/>
          </w:tcPr>
          <w:p w:rsidR="003D5406" w:rsidRDefault="003D5406" w:rsidP="00F971C1">
            <w:r>
              <w:t>Datum</w:t>
            </w:r>
          </w:p>
        </w:tc>
        <w:tc>
          <w:tcPr>
            <w:tcW w:w="6379" w:type="dxa"/>
            <w:shd w:val="pct12" w:color="auto" w:fill="auto"/>
          </w:tcPr>
          <w:p w:rsidR="003D5406" w:rsidRDefault="003D5406" w:rsidP="00F971C1">
            <w:r>
              <w:t>Unterschrift</w:t>
            </w:r>
          </w:p>
        </w:tc>
      </w:tr>
      <w:tr w:rsidR="003D5406">
        <w:trPr>
          <w:trHeight w:val="600"/>
        </w:trPr>
        <w:tc>
          <w:tcPr>
            <w:tcW w:w="2977" w:type="dxa"/>
          </w:tcPr>
          <w:p w:rsidR="003D5406" w:rsidRDefault="003D5406" w:rsidP="00F971C1"/>
        </w:tc>
        <w:tc>
          <w:tcPr>
            <w:tcW w:w="6379" w:type="dxa"/>
          </w:tcPr>
          <w:p w:rsidR="003D5406" w:rsidRDefault="003D5406" w:rsidP="00F971C1"/>
        </w:tc>
      </w:tr>
    </w:tbl>
    <w:p w:rsidR="00AB627A" w:rsidRDefault="00AB627A" w:rsidP="00D13E31"/>
    <w:p w:rsidR="00AB627A" w:rsidRDefault="00AB627A" w:rsidP="00D13E31"/>
    <w:p w:rsidR="00AB627A" w:rsidRDefault="00AB627A" w:rsidP="00D13E31"/>
    <w:p w:rsidR="00AB627A" w:rsidRDefault="00AB627A" w:rsidP="003D5406">
      <w:pPr>
        <w:ind w:firstLine="720"/>
      </w:pPr>
    </w:p>
    <w:p w:rsidR="00AB627A" w:rsidRDefault="00AB627A" w:rsidP="00D13E31"/>
    <w:p w:rsidR="00AB627A" w:rsidRDefault="00AB627A" w:rsidP="00D13E31"/>
    <w:p w:rsidR="00AB627A" w:rsidRDefault="00AB627A" w:rsidP="00D13E31"/>
    <w:sectPr w:rsidR="00AB627A" w:rsidSect="003D5406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1843" w:right="1418" w:bottom="289" w:left="1418" w:header="1134" w:footer="0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557" w:rsidRDefault="00341557" w:rsidP="00510267">
      <w:r>
        <w:separator/>
      </w:r>
    </w:p>
  </w:endnote>
  <w:endnote w:type="continuationSeparator" w:id="0">
    <w:p w:rsidR="00341557" w:rsidRDefault="00341557" w:rsidP="00510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useo Sans 500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useo Sans 700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MS Gothic">
    <w:altName w:val="ＭＳ ゴシック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406" w:rsidRPr="003D5406" w:rsidRDefault="003D5406" w:rsidP="003D5406">
    <w:pPr>
      <w:rPr>
        <w:color w:val="808080" w:themeColor="background1" w:themeShade="80"/>
      </w:rPr>
    </w:pPr>
    <w:r w:rsidRPr="003D5406">
      <w:rPr>
        <w:color w:val="808080" w:themeColor="background1" w:themeShade="80"/>
      </w:rPr>
      <w:t>Vorlage Stand 05//2014 AS</w:t>
    </w:r>
  </w:p>
  <w:p w:rsidR="003D5406" w:rsidRDefault="003D5406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90A" w:rsidRPr="00D13E31" w:rsidRDefault="00E1737A" w:rsidP="00D13E31">
    <w:pPr>
      <w:pStyle w:val="Footer"/>
    </w:pPr>
    <w:r w:rsidRPr="00E1737A">
      <w:rPr>
        <w:noProof/>
        <w:lang w:val="de-DE" w:eastAsia="de-DE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Text Box 20" o:spid="_x0000_s4100" type="#_x0000_t202" style="position:absolute;margin-left:70.9pt;margin-top:0;width:496.05pt;height:31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" o:allowoverlap="f" stroked="f">
          <v:textbox inset="0,0,0,0">
            <w:txbxContent>
              <w:p w:rsidR="00F42EC2" w:rsidRPr="00D13E31" w:rsidRDefault="00E1737A" w:rsidP="00D13E31">
                <w:r w:rsidRPr="00D13E31">
                  <w:fldChar w:fldCharType="begin"/>
                </w:r>
                <w:r w:rsidR="00F42EC2" w:rsidRPr="00D13E31">
                  <w:instrText xml:space="preserve"> IF </w:instrText>
                </w:r>
                <w:r w:rsidRPr="00D13E31">
                  <w:fldChar w:fldCharType="begin"/>
                </w:r>
                <w:r w:rsidR="00F42EC2" w:rsidRPr="00D13E31">
                  <w:instrText xml:space="preserve"> NumPages </w:instrText>
                </w:r>
                <w:r w:rsidRPr="00D13E31">
                  <w:fldChar w:fldCharType="separate"/>
                </w:r>
                <w:r w:rsidR="000771BD">
                  <w:rPr>
                    <w:noProof/>
                  </w:rPr>
                  <w:instrText>1</w:instrText>
                </w:r>
                <w:r w:rsidRPr="00D13E31">
                  <w:fldChar w:fldCharType="end"/>
                </w:r>
                <w:r w:rsidR="00F42EC2" w:rsidRPr="00D13E31">
                  <w:instrText xml:space="preserve"> &lt;&gt; 1 "Seite </w:instrText>
                </w:r>
                <w:r w:rsidRPr="00D13E31">
                  <w:fldChar w:fldCharType="begin"/>
                </w:r>
                <w:r w:rsidR="00F42EC2" w:rsidRPr="00D13E31">
                  <w:instrText xml:space="preserve"> Page </w:instrText>
                </w:r>
                <w:r w:rsidRPr="00D13E31">
                  <w:fldChar w:fldCharType="separate"/>
                </w:r>
                <w:r w:rsidR="00ED050B" w:rsidRPr="00D13E31">
                  <w:instrText>1</w:instrText>
                </w:r>
                <w:r w:rsidRPr="00D13E31">
                  <w:fldChar w:fldCharType="end"/>
                </w:r>
                <w:r w:rsidR="00F42EC2" w:rsidRPr="00D13E31">
                  <w:instrText xml:space="preserve"> von </w:instrText>
                </w:r>
                <w:r w:rsidRPr="00D13E31">
                  <w:fldChar w:fldCharType="begin"/>
                </w:r>
                <w:r w:rsidR="00F42EC2" w:rsidRPr="00D13E31">
                  <w:instrText xml:space="preserve"> NumPages </w:instrText>
                </w:r>
                <w:r w:rsidRPr="00D13E31">
                  <w:fldChar w:fldCharType="separate"/>
                </w:r>
                <w:r w:rsidR="00ED050B" w:rsidRPr="00D13E31">
                  <w:instrText>2</w:instrText>
                </w:r>
                <w:r w:rsidRPr="00D13E31">
                  <w:fldChar w:fldCharType="end"/>
                </w:r>
                <w:r w:rsidR="00F42EC2" w:rsidRPr="00D13E31">
                  <w:instrText xml:space="preserve">" "" </w:instrText>
                </w:r>
                <w:r w:rsidRPr="00D13E31">
                  <w:fldChar w:fldCharType="end"/>
                </w:r>
              </w:p>
            </w:txbxContent>
          </v:textbox>
          <w10:wrap type="topAndBottom" anchorx="page"/>
        </v:shape>
      </w:pict>
    </w:r>
    <w:r w:rsidRPr="00E1737A">
      <w:rPr>
        <w:noProof/>
        <w:lang w:val="de-DE" w:eastAsia="de-DE"/>
      </w:rPr>
      <w:pict>
        <v:shape id="Text Box 14" o:spid="_x0000_s4099" type="#_x0000_t202" style="position:absolute;margin-left:297.7pt;margin-top:745.6pt;width:113.4pt;height:62.35pt;z-index:251670528;visibility:visible;mso-wrap-style:square;mso-width-percent:0;mso-height-percent:0;mso-wrap-distance-left:9pt;mso-wrap-distance-top:11.9pt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" filled="f" stroked="f">
          <v:textbox inset="1.9mm,0,0,0">
            <w:txbxContent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Gerichtssitz</w:t>
                </w:r>
              </w:p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Amtsgericht München</w:t>
                </w:r>
              </w:p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HRB 176633</w:t>
                </w:r>
              </w:p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Ust.-IdNr.: DE263907002</w:t>
                </w:r>
              </w:p>
            </w:txbxContent>
          </v:textbox>
          <w10:wrap type="topAndBottom" anchorx="page" anchory="page"/>
        </v:shape>
      </w:pict>
    </w:r>
    <w:r w:rsidRPr="00E1737A">
      <w:rPr>
        <w:noProof/>
        <w:lang w:val="de-DE" w:eastAsia="de-DE"/>
      </w:rPr>
      <w:pict>
        <v:shape id="Text Box 13" o:spid="_x0000_s4098" type="#_x0000_t202" style="position:absolute;margin-left:184.3pt;margin-top:745.6pt;width:113.4pt;height:62.35pt;z-index:251669504;visibility:visible;mso-wrap-style:square;mso-width-percent:0;mso-height-percent:0;mso-wrap-distance-left:9pt;mso-wrap-distance-top:11.9pt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" filled="f" stroked="f">
          <v:textbox inset="6.4mm,0,0,0">
            <w:txbxContent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Geschäftsführer</w:t>
                </w:r>
              </w:p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Dr. Harald Rueß</w:t>
                </w:r>
              </w:p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Sitz der Gesellschaft</w:t>
                </w:r>
              </w:p>
              <w:p w:rsidR="005F690A" w:rsidRPr="00D13E31" w:rsidRDefault="005F690A" w:rsidP="00D13E31">
                <w:pPr>
                  <w:pStyle w:val="NoSpacing"/>
                </w:pPr>
                <w:r w:rsidRPr="00D13E31">
                  <w:t>Garching bei München</w:t>
                </w:r>
              </w:p>
            </w:txbxContent>
          </v:textbox>
          <w10:wrap type="topAndBottom" anchorx="page" anchory="page"/>
        </v:shape>
      </w:pict>
    </w:r>
    <w:r w:rsidRPr="00E1737A">
      <w:rPr>
        <w:noProof/>
        <w:lang w:val="de-DE" w:eastAsia="de-DE"/>
      </w:rPr>
      <w:pict>
        <v:shape id="Text Box 12" o:spid="_x0000_s4097" type="#_x0000_t202" style="position:absolute;margin-left:70.9pt;margin-top:745.6pt;width:113.4pt;height:62.35pt;z-index:251668480;visibility:visible;mso-wrap-style:square;mso-width-percent:0;mso-height-percent:0;mso-wrap-distance-left:9pt;mso-wrap-distance-top:11.9pt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6rxsAIAALE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" filled="f" stroked="f">
          <v:textbox inset="0,0,0,0">
            <w:txbxContent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fortiss GmbH</w:t>
                </w:r>
              </w:p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An-Institut</w:t>
                </w:r>
              </w:p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Technische Universität München</w:t>
                </w:r>
              </w:p>
              <w:p w:rsidR="005F690A" w:rsidRPr="00D13E31" w:rsidRDefault="005F690A" w:rsidP="00D13E31">
                <w:pPr>
                  <w:pStyle w:val="NoSpacing"/>
                </w:pPr>
                <w:r w:rsidRPr="00D13E31">
                  <w:t>Guerickestraße 25</w:t>
                </w:r>
              </w:p>
              <w:p w:rsidR="005F690A" w:rsidRPr="00D13E31" w:rsidRDefault="005F690A" w:rsidP="00D13E31">
                <w:pPr>
                  <w:pStyle w:val="NoSpacing"/>
                </w:pPr>
                <w:r w:rsidRPr="00D13E31">
                  <w:t>80805 München</w:t>
                </w:r>
              </w:p>
            </w:txbxContent>
          </v:textbox>
          <w10:wrap type="topAndBottom" anchorx="page" anchory="page"/>
        </v:shape>
      </w:pict>
    </w:r>
    <w:r w:rsidRPr="00E1737A">
      <w:rPr>
        <w:noProof/>
        <w:lang w:val="de-DE" w:eastAsia="de-DE"/>
      </w:rPr>
      <w:pict>
        <v:shape id="Text Box 15" o:spid="_x0000_s4096" type="#_x0000_t202" style="position:absolute;margin-left:411.1pt;margin-top:745.6pt;width:113.4pt;height:62.35pt;z-index:251671552;visibility:visible;mso-wrap-style:square;mso-width-percent:0;mso-height-percent:0;mso-wrap-distance-left:9pt;mso-wrap-distance-top:11.9pt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np3sQIAALE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" filled="f" stroked="f">
          <v:textbox inset="0,0,0,0">
            <w:txbxContent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Bankverbindung</w:t>
                </w:r>
              </w:p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Kreissparkasse München-Starnberg</w:t>
                </w:r>
              </w:p>
              <w:p w:rsidR="005F690A" w:rsidRPr="0006751A" w:rsidRDefault="005F690A" w:rsidP="00D13E31">
                <w:pPr>
                  <w:pStyle w:val="NoSpacing"/>
                  <w:rPr>
                    <w:lang w:val="de-DE"/>
                  </w:rPr>
                </w:pPr>
                <w:r w:rsidRPr="0006751A">
                  <w:rPr>
                    <w:lang w:val="de-DE"/>
                  </w:rPr>
                  <w:t>BLZ: 702 501 50</w:t>
                </w:r>
              </w:p>
              <w:p w:rsidR="005F690A" w:rsidRPr="00D13E31" w:rsidRDefault="005F690A" w:rsidP="00D13E31">
                <w:pPr>
                  <w:pStyle w:val="NoSpacing"/>
                </w:pPr>
                <w:r w:rsidRPr="00D13E31">
                  <w:t>KTO</w:t>
                </w:r>
                <w:proofErr w:type="gramStart"/>
                <w:r w:rsidRPr="00D13E31">
                  <w:t>.-</w:t>
                </w:r>
                <w:proofErr w:type="gramEnd"/>
                <w:r w:rsidRPr="00D13E31">
                  <w:t>Nr.: 27 122 720</w:t>
                </w:r>
              </w:p>
              <w:p w:rsidR="005F690A" w:rsidRPr="00D13E31" w:rsidRDefault="005F690A" w:rsidP="00D13E31">
                <w:pPr>
                  <w:pStyle w:val="NoSpacing"/>
                </w:pPr>
                <w:r w:rsidRPr="00D13E31">
                  <w:t>SWIFT/BIC: BYLADEM1KMS</w:t>
                </w:r>
              </w:p>
              <w:p w:rsidR="005F690A" w:rsidRPr="00D13E31" w:rsidRDefault="005F690A" w:rsidP="00D13E31">
                <w:pPr>
                  <w:pStyle w:val="NoSpacing"/>
                </w:pPr>
                <w:r w:rsidRPr="00D13E31">
                  <w:t>IBAN: DE53 7025 015 0027 1227 20</w:t>
                </w:r>
              </w:p>
            </w:txbxContent>
          </v:textbox>
          <w10:wrap type="topAndBottom" anchorx="page" anchory="page"/>
        </v:shape>
      </w:pic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557" w:rsidRDefault="00341557" w:rsidP="00510267">
      <w:r>
        <w:separator/>
      </w:r>
    </w:p>
  </w:footnote>
  <w:footnote w:type="continuationSeparator" w:id="0">
    <w:p w:rsidR="00341557" w:rsidRDefault="00341557" w:rsidP="00510267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406" w:rsidRDefault="003D5406">
    <w:pPr>
      <w:pStyle w:val="Header"/>
    </w:pPr>
  </w:p>
  <w:p w:rsidR="00BA3CA0" w:rsidRPr="003D5406" w:rsidRDefault="00D705CC">
    <w:pPr>
      <w:pStyle w:val="Header"/>
      <w:rPr>
        <w:b/>
      </w:rPr>
    </w:pPr>
    <w:r w:rsidRPr="003D5406">
      <w:rPr>
        <w:b/>
        <w:noProof/>
      </w:rPr>
      <w:drawing>
        <wp:anchor distT="0" distB="0" distL="114300" distR="114300" simplePos="0" relativeHeight="251676672" behindDoc="0" locked="1" layoutInCell="1" allowOverlap="1">
          <wp:simplePos x="0" y="0"/>
          <wp:positionH relativeFrom="page">
            <wp:posOffset>4667250</wp:posOffset>
          </wp:positionH>
          <wp:positionV relativeFrom="page">
            <wp:posOffset>180975</wp:posOffset>
          </wp:positionV>
          <wp:extent cx="2533650" cy="1275715"/>
          <wp:effectExtent l="0" t="0" r="0" b="635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tiss-logo-srgb-blau-schutzzone-a4-3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3650" cy="1275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37F53" w:rsidRPr="003D5406">
      <w:rPr>
        <w:b/>
      </w:rPr>
      <w:t>Antrag auf Stellenausschreibung</w: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90A" w:rsidRDefault="005F690A">
    <w:pPr>
      <w:pStyle w:val="Header"/>
    </w:pPr>
    <w:r w:rsidRPr="00D13E31"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page">
            <wp:posOffset>4676775</wp:posOffset>
          </wp:positionH>
          <wp:positionV relativeFrom="page">
            <wp:posOffset>180340</wp:posOffset>
          </wp:positionV>
          <wp:extent cx="2523600" cy="1278000"/>
          <wp:effectExtent l="0" t="0" r="0" b="0"/>
          <wp:wrapNone/>
          <wp:docPr id="1" name="Picture 0" descr="01_fortiss_logo_cmyk_schutzzo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_fortiss_logo_cmyk_schutzzo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3600" cy="127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oNotTrackMoves/>
  <w:documentProtection w:edit="forms" w:formatting="1" w:enforcement="1" w:cryptProviderType="rsaFull" w:cryptAlgorithmClass="hash" w:cryptAlgorithmType="typeAny" w:cryptAlgorithmSid="4" w:cryptSpinCount="100000" w:hash="ecLp8xYnrQcdbtUvsUXzZHbcshc=" w:salt="LOB5evXsnCfhqSaxE5IXMw==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4104" style="mso-position-horizontal-relative:page;mso-position-vertical-relative:page" o:allowoverlap="f" fillcolor="white" stroke="f">
      <v:fill color="white"/>
      <v:stroke on="f"/>
      <v:textbox inset="5mm,0,0,0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A03F3"/>
    <w:rsid w:val="00007A76"/>
    <w:rsid w:val="00007F00"/>
    <w:rsid w:val="00020347"/>
    <w:rsid w:val="00024C92"/>
    <w:rsid w:val="00036F15"/>
    <w:rsid w:val="000407CE"/>
    <w:rsid w:val="00055B83"/>
    <w:rsid w:val="0006751A"/>
    <w:rsid w:val="000771BD"/>
    <w:rsid w:val="00091CC7"/>
    <w:rsid w:val="00095466"/>
    <w:rsid w:val="000B33EB"/>
    <w:rsid w:val="000C4689"/>
    <w:rsid w:val="000D694D"/>
    <w:rsid w:val="001043E6"/>
    <w:rsid w:val="0015334A"/>
    <w:rsid w:val="001557D7"/>
    <w:rsid w:val="00161C02"/>
    <w:rsid w:val="0016573A"/>
    <w:rsid w:val="00182B43"/>
    <w:rsid w:val="00187570"/>
    <w:rsid w:val="001A6E9A"/>
    <w:rsid w:val="001B27A7"/>
    <w:rsid w:val="001B59E2"/>
    <w:rsid w:val="001C76A5"/>
    <w:rsid w:val="001D251F"/>
    <w:rsid w:val="001E046C"/>
    <w:rsid w:val="001E222B"/>
    <w:rsid w:val="001F6C79"/>
    <w:rsid w:val="001F7237"/>
    <w:rsid w:val="00215564"/>
    <w:rsid w:val="00237DC5"/>
    <w:rsid w:val="00245B30"/>
    <w:rsid w:val="00283371"/>
    <w:rsid w:val="00292E48"/>
    <w:rsid w:val="002A7E0F"/>
    <w:rsid w:val="0030196A"/>
    <w:rsid w:val="00303603"/>
    <w:rsid w:val="003069DF"/>
    <w:rsid w:val="003070B3"/>
    <w:rsid w:val="00326533"/>
    <w:rsid w:val="00341557"/>
    <w:rsid w:val="00371E27"/>
    <w:rsid w:val="00391F74"/>
    <w:rsid w:val="00393F88"/>
    <w:rsid w:val="003A42B5"/>
    <w:rsid w:val="003A5A28"/>
    <w:rsid w:val="003D5406"/>
    <w:rsid w:val="003E62BA"/>
    <w:rsid w:val="004166F9"/>
    <w:rsid w:val="0044735A"/>
    <w:rsid w:val="004474F6"/>
    <w:rsid w:val="004612E1"/>
    <w:rsid w:val="004620D9"/>
    <w:rsid w:val="0046529E"/>
    <w:rsid w:val="00474D4C"/>
    <w:rsid w:val="00493791"/>
    <w:rsid w:val="004A5A43"/>
    <w:rsid w:val="004A7B7F"/>
    <w:rsid w:val="004B7DDF"/>
    <w:rsid w:val="004C4BA3"/>
    <w:rsid w:val="004D0708"/>
    <w:rsid w:val="004D42D9"/>
    <w:rsid w:val="004E04CE"/>
    <w:rsid w:val="005038C8"/>
    <w:rsid w:val="00504083"/>
    <w:rsid w:val="00510267"/>
    <w:rsid w:val="00521FA5"/>
    <w:rsid w:val="005663C2"/>
    <w:rsid w:val="005A03F3"/>
    <w:rsid w:val="005A5613"/>
    <w:rsid w:val="005A7A4A"/>
    <w:rsid w:val="005C5CE6"/>
    <w:rsid w:val="005C5F99"/>
    <w:rsid w:val="005C7913"/>
    <w:rsid w:val="005D58B5"/>
    <w:rsid w:val="005F690A"/>
    <w:rsid w:val="006040EE"/>
    <w:rsid w:val="006473B8"/>
    <w:rsid w:val="006532C2"/>
    <w:rsid w:val="00655B1A"/>
    <w:rsid w:val="0067410C"/>
    <w:rsid w:val="00675327"/>
    <w:rsid w:val="0067644C"/>
    <w:rsid w:val="00682609"/>
    <w:rsid w:val="00691BFE"/>
    <w:rsid w:val="006A45A1"/>
    <w:rsid w:val="006C3D83"/>
    <w:rsid w:val="006C5D6D"/>
    <w:rsid w:val="006E52FE"/>
    <w:rsid w:val="00702A0E"/>
    <w:rsid w:val="00702DDB"/>
    <w:rsid w:val="00725A8E"/>
    <w:rsid w:val="007526E0"/>
    <w:rsid w:val="0075564D"/>
    <w:rsid w:val="00766541"/>
    <w:rsid w:val="00783801"/>
    <w:rsid w:val="0079578E"/>
    <w:rsid w:val="007B2E26"/>
    <w:rsid w:val="007E5D0B"/>
    <w:rsid w:val="007E7054"/>
    <w:rsid w:val="00813B61"/>
    <w:rsid w:val="00840F9F"/>
    <w:rsid w:val="00841BCA"/>
    <w:rsid w:val="00843070"/>
    <w:rsid w:val="008666CA"/>
    <w:rsid w:val="00872AED"/>
    <w:rsid w:val="008A045B"/>
    <w:rsid w:val="008B170B"/>
    <w:rsid w:val="0092732D"/>
    <w:rsid w:val="00931A10"/>
    <w:rsid w:val="00937F53"/>
    <w:rsid w:val="00965AA8"/>
    <w:rsid w:val="0099114B"/>
    <w:rsid w:val="0099241B"/>
    <w:rsid w:val="009A0D81"/>
    <w:rsid w:val="009A65CA"/>
    <w:rsid w:val="009B7574"/>
    <w:rsid w:val="009D20AC"/>
    <w:rsid w:val="009D51C5"/>
    <w:rsid w:val="009D526F"/>
    <w:rsid w:val="009E6045"/>
    <w:rsid w:val="009F0A9E"/>
    <w:rsid w:val="009F2B0E"/>
    <w:rsid w:val="00A15341"/>
    <w:rsid w:val="00A22672"/>
    <w:rsid w:val="00A34D68"/>
    <w:rsid w:val="00A61193"/>
    <w:rsid w:val="00A671ED"/>
    <w:rsid w:val="00A67CCE"/>
    <w:rsid w:val="00A7126C"/>
    <w:rsid w:val="00AB1693"/>
    <w:rsid w:val="00AB4F8F"/>
    <w:rsid w:val="00AB627A"/>
    <w:rsid w:val="00AD4379"/>
    <w:rsid w:val="00B03953"/>
    <w:rsid w:val="00B10248"/>
    <w:rsid w:val="00B10300"/>
    <w:rsid w:val="00B74E3E"/>
    <w:rsid w:val="00B809AC"/>
    <w:rsid w:val="00B83190"/>
    <w:rsid w:val="00BA3CA0"/>
    <w:rsid w:val="00BB0FED"/>
    <w:rsid w:val="00BB725E"/>
    <w:rsid w:val="00BE3ABB"/>
    <w:rsid w:val="00BF6B65"/>
    <w:rsid w:val="00C06168"/>
    <w:rsid w:val="00C11900"/>
    <w:rsid w:val="00C6529B"/>
    <w:rsid w:val="00C70809"/>
    <w:rsid w:val="00C91662"/>
    <w:rsid w:val="00C92DE2"/>
    <w:rsid w:val="00C92FFE"/>
    <w:rsid w:val="00CB0AAF"/>
    <w:rsid w:val="00CC33E3"/>
    <w:rsid w:val="00CD74C8"/>
    <w:rsid w:val="00D00291"/>
    <w:rsid w:val="00D13E31"/>
    <w:rsid w:val="00D41FD5"/>
    <w:rsid w:val="00D505EE"/>
    <w:rsid w:val="00D675AD"/>
    <w:rsid w:val="00D705CC"/>
    <w:rsid w:val="00D80282"/>
    <w:rsid w:val="00DD648D"/>
    <w:rsid w:val="00DF02EA"/>
    <w:rsid w:val="00E026F8"/>
    <w:rsid w:val="00E1737A"/>
    <w:rsid w:val="00E1752C"/>
    <w:rsid w:val="00E30C2E"/>
    <w:rsid w:val="00E513B3"/>
    <w:rsid w:val="00E55246"/>
    <w:rsid w:val="00E7422C"/>
    <w:rsid w:val="00E81F30"/>
    <w:rsid w:val="00E8327E"/>
    <w:rsid w:val="00EA24C8"/>
    <w:rsid w:val="00EB67F0"/>
    <w:rsid w:val="00EC5450"/>
    <w:rsid w:val="00ED050B"/>
    <w:rsid w:val="00ED76A0"/>
    <w:rsid w:val="00EE0EEB"/>
    <w:rsid w:val="00F03663"/>
    <w:rsid w:val="00F04F4C"/>
    <w:rsid w:val="00F17748"/>
    <w:rsid w:val="00F4176F"/>
    <w:rsid w:val="00F42EC2"/>
    <w:rsid w:val="00F800E4"/>
    <w:rsid w:val="00FA5F40"/>
    <w:rsid w:val="00FB6C48"/>
    <w:rsid w:val="00FD7F4F"/>
    <w:rsid w:val="00FF35C6"/>
  </w:rsids>
  <m:mathPr>
    <m:mathFont m:val="Lohit Devanagari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4" style="mso-position-horizontal-relative:page;mso-position-vertical-relative:page" o:allowoverlap="f" fillcolor="white" stroke="f">
      <v:fill color="white"/>
      <v:stroke on="f"/>
      <v:textbox inset="5mm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locked="1" w:uiPriority="9" w:unhideWhenUsed="0" w:qFormat="1"/>
    <w:lsdException w:name="heading 4" w:locked="1" w:uiPriority="9" w:unhideWhenUsed="0" w:qFormat="1"/>
    <w:lsdException w:name="heading 5" w:locked="1" w:uiPriority="9" w:unhideWhenUsed="0" w:qFormat="1"/>
    <w:lsdException w:name="heading 6" w:locked="1" w:uiPriority="9" w:unhideWhenUsed="0" w:qFormat="1"/>
    <w:lsdException w:name="heading 7" w:locked="1" w:uiPriority="9" w:unhideWhenUsed="0" w:qFormat="1"/>
    <w:lsdException w:name="heading 8" w:locked="1" w:uiPriority="9" w:unhideWhenUsed="0" w:qFormat="1"/>
    <w:lsdException w:name="heading 9" w:locked="1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07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407CE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Cs/>
      <w:caps/>
      <w:color w:val="003CDB" w:themeColor="text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407CE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Cs/>
      <w:color w:val="003CDB" w:themeColor="text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06751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914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06751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2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02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267"/>
  </w:style>
  <w:style w:type="paragraph" w:styleId="Footer">
    <w:name w:val="footer"/>
    <w:basedOn w:val="Normal"/>
    <w:link w:val="FooterChar"/>
    <w:uiPriority w:val="99"/>
    <w:unhideWhenUsed/>
    <w:rsid w:val="005102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267"/>
  </w:style>
  <w:style w:type="table" w:styleId="TableGrid">
    <w:name w:val="Table Grid"/>
    <w:basedOn w:val="TableNormal"/>
    <w:uiPriority w:val="59"/>
    <w:rsid w:val="005D5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semiHidden/>
    <w:qFormat/>
    <w:rsid w:val="004A7B7F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1E222B"/>
    <w:rPr>
      <w:rFonts w:asciiTheme="majorHAnsi" w:eastAsiaTheme="majorEastAsia" w:hAnsiTheme="majorHAnsi" w:cstheme="majorBidi"/>
      <w:bCs/>
      <w:caps/>
      <w:color w:val="003CDB" w:themeColor="text2"/>
      <w:sz w:val="2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2B"/>
    <w:rPr>
      <w:rFonts w:asciiTheme="majorHAnsi" w:eastAsiaTheme="majorEastAsia" w:hAnsiTheme="majorHAnsi" w:cstheme="majorBidi"/>
      <w:bCs/>
      <w:color w:val="003CDB" w:themeColor="text2"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2A7E0F"/>
    <w:pPr>
      <w:spacing w:after="260"/>
      <w:contextualSpacing/>
    </w:pPr>
    <w:rPr>
      <w:rFonts w:asciiTheme="majorHAnsi" w:eastAsiaTheme="majorEastAsia" w:hAnsiTheme="majorHAnsi" w:cstheme="majorBidi"/>
      <w:caps/>
      <w:color w:val="003CDB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407CE"/>
    <w:rPr>
      <w:rFonts w:asciiTheme="majorHAnsi" w:eastAsiaTheme="majorEastAsia" w:hAnsiTheme="majorHAnsi" w:cstheme="majorBidi"/>
      <w:caps/>
      <w:color w:val="003CDB" w:themeColor="tex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2A7E0F"/>
    <w:pPr>
      <w:numPr>
        <w:ilvl w:val="1"/>
      </w:numPr>
      <w:spacing w:after="140"/>
    </w:pPr>
    <w:rPr>
      <w:rFonts w:asciiTheme="majorHAnsi" w:eastAsiaTheme="majorEastAsia" w:hAnsiTheme="majorHAnsi" w:cstheme="majorBidi"/>
      <w:iCs/>
      <w:color w:val="003CDB" w:themeColor="text2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407CE"/>
    <w:rPr>
      <w:rFonts w:asciiTheme="majorHAnsi" w:eastAsiaTheme="majorEastAsia" w:hAnsiTheme="majorHAnsi" w:cstheme="majorBidi"/>
      <w:iCs/>
      <w:color w:val="003CDB" w:themeColor="text2"/>
      <w:spacing w:val="15"/>
      <w:sz w:val="28"/>
      <w:szCs w:val="24"/>
    </w:rPr>
  </w:style>
  <w:style w:type="character" w:styleId="Strong">
    <w:name w:val="Strong"/>
    <w:basedOn w:val="DefaultParagraphFont"/>
    <w:qFormat/>
    <w:rsid w:val="00161C02"/>
    <w:rPr>
      <w:rFonts w:ascii="Museo Sans 700" w:hAnsi="Museo Sans 700"/>
      <w:b w:val="0"/>
      <w:bCs/>
    </w:rPr>
  </w:style>
  <w:style w:type="character" w:styleId="IntenseEmphasis">
    <w:name w:val="Intense Emphasis"/>
    <w:basedOn w:val="DefaultParagraphFont"/>
    <w:uiPriority w:val="21"/>
    <w:qFormat/>
    <w:rsid w:val="00161C02"/>
    <w:rPr>
      <w:rFonts w:ascii="Museo Sans 700" w:hAnsi="Museo Sans 700"/>
      <w:b w:val="0"/>
      <w:bCs/>
      <w:i/>
      <w:iCs/>
      <w:color w:val="13294B" w:themeColor="accent1"/>
    </w:rPr>
  </w:style>
  <w:style w:type="character" w:styleId="SubtleEmphasis">
    <w:name w:val="Subtle Emphasis"/>
    <w:basedOn w:val="DefaultParagraphFont"/>
    <w:uiPriority w:val="19"/>
    <w:qFormat/>
    <w:rsid w:val="009F0A9E"/>
    <w:rPr>
      <w:i/>
      <w:iCs/>
      <w:color w:val="808080" w:themeColor="text1" w:themeTint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51A"/>
    <w:rPr>
      <w:rFonts w:asciiTheme="majorHAnsi" w:eastAsiaTheme="majorEastAsia" w:hAnsiTheme="majorHAnsi" w:cstheme="majorBidi"/>
      <w:i/>
      <w:iCs/>
      <w:color w:val="091425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51A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locked="1" w:uiPriority="9" w:unhideWhenUsed="0" w:qFormat="1"/>
    <w:lsdException w:name="heading 4" w:locked="1" w:uiPriority="9" w:unhideWhenUsed="0" w:qFormat="1"/>
    <w:lsdException w:name="heading 5" w:locked="1" w:uiPriority="9" w:unhideWhenUsed="0" w:qFormat="1"/>
    <w:lsdException w:name="heading 6" w:locked="1" w:uiPriority="9" w:unhideWhenUsed="0" w:qFormat="1"/>
    <w:lsdException w:name="heading 7" w:locked="1" w:uiPriority="9" w:unhideWhenUsed="0" w:qFormat="1"/>
    <w:lsdException w:name="heading 8" w:locked="1" w:uiPriority="9" w:unhideWhenUsed="0" w:qFormat="1"/>
    <w:lsdException w:name="heading 9" w:locked="1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3070"/>
    <w:pPr>
      <w:spacing w:after="0" w:line="240" w:lineRule="auto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semiHidden/>
    <w:qFormat/>
    <w:rsid w:val="000407CE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Cs/>
      <w:caps/>
      <w:color w:val="003CDB" w:themeColor="text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qFormat/>
    <w:rsid w:val="000407CE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Cs/>
      <w:color w:val="003CDB" w:themeColor="text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06751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91425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06751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026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026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10267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10267"/>
  </w:style>
  <w:style w:type="paragraph" w:styleId="Fuzeile">
    <w:name w:val="footer"/>
    <w:basedOn w:val="Standard"/>
    <w:link w:val="FuzeileZchn"/>
    <w:uiPriority w:val="99"/>
    <w:unhideWhenUsed/>
    <w:rsid w:val="00510267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10267"/>
  </w:style>
  <w:style w:type="table" w:styleId="Tabellenraster">
    <w:name w:val="Table Grid"/>
    <w:basedOn w:val="NormaleTabelle"/>
    <w:uiPriority w:val="59"/>
    <w:rsid w:val="005D5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semiHidden/>
    <w:qFormat/>
    <w:rsid w:val="004A7B7F"/>
    <w:pPr>
      <w:spacing w:after="0" w:line="240" w:lineRule="auto"/>
    </w:pPr>
    <w:rPr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1E222B"/>
    <w:rPr>
      <w:rFonts w:asciiTheme="majorHAnsi" w:eastAsiaTheme="majorEastAsia" w:hAnsiTheme="majorHAnsi" w:cstheme="majorBidi"/>
      <w:bCs/>
      <w:caps/>
      <w:color w:val="003CDB" w:themeColor="text2"/>
      <w:sz w:val="2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E222B"/>
    <w:rPr>
      <w:rFonts w:asciiTheme="majorHAnsi" w:eastAsiaTheme="majorEastAsia" w:hAnsiTheme="majorHAnsi" w:cstheme="majorBidi"/>
      <w:bCs/>
      <w:color w:val="003CDB" w:themeColor="text2"/>
      <w:sz w:val="20"/>
      <w:szCs w:val="26"/>
    </w:r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2A7E0F"/>
    <w:pPr>
      <w:spacing w:after="260"/>
      <w:contextualSpacing/>
    </w:pPr>
    <w:rPr>
      <w:rFonts w:asciiTheme="majorHAnsi" w:eastAsiaTheme="majorEastAsia" w:hAnsiTheme="majorHAnsi" w:cstheme="majorBidi"/>
      <w:caps/>
      <w:color w:val="003CDB" w:themeColor="text2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0407CE"/>
    <w:rPr>
      <w:rFonts w:asciiTheme="majorHAnsi" w:eastAsiaTheme="majorEastAsia" w:hAnsiTheme="majorHAnsi" w:cstheme="majorBidi"/>
      <w:caps/>
      <w:color w:val="003CDB" w:themeColor="text2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semiHidden/>
    <w:qFormat/>
    <w:rsid w:val="002A7E0F"/>
    <w:pPr>
      <w:numPr>
        <w:ilvl w:val="1"/>
      </w:numPr>
      <w:spacing w:after="140"/>
    </w:pPr>
    <w:rPr>
      <w:rFonts w:asciiTheme="majorHAnsi" w:eastAsiaTheme="majorEastAsia" w:hAnsiTheme="majorHAnsi" w:cstheme="majorBidi"/>
      <w:iCs/>
      <w:color w:val="003CDB" w:themeColor="text2"/>
      <w:spacing w:val="15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407CE"/>
    <w:rPr>
      <w:rFonts w:asciiTheme="majorHAnsi" w:eastAsiaTheme="majorEastAsia" w:hAnsiTheme="majorHAnsi" w:cstheme="majorBidi"/>
      <w:iCs/>
      <w:color w:val="003CDB" w:themeColor="text2"/>
      <w:spacing w:val="15"/>
      <w:sz w:val="28"/>
      <w:szCs w:val="24"/>
    </w:rPr>
  </w:style>
  <w:style w:type="character" w:styleId="Fett">
    <w:name w:val="Strong"/>
    <w:basedOn w:val="Absatz-Standardschriftart"/>
    <w:qFormat/>
    <w:rsid w:val="00161C02"/>
    <w:rPr>
      <w:rFonts w:ascii="Museo Sans 700" w:hAnsi="Museo Sans 700"/>
      <w:b w:val="0"/>
      <w:bCs/>
    </w:rPr>
  </w:style>
  <w:style w:type="character" w:styleId="IntensiveHervorhebung">
    <w:name w:val="Intense Emphasis"/>
    <w:basedOn w:val="Absatz-Standardschriftart"/>
    <w:uiPriority w:val="21"/>
    <w:qFormat/>
    <w:rsid w:val="00161C02"/>
    <w:rPr>
      <w:rFonts w:ascii="Museo Sans 700" w:hAnsi="Museo Sans 700"/>
      <w:b w:val="0"/>
      <w:bCs/>
      <w:i/>
      <w:iCs/>
      <w:color w:val="13294B" w:themeColor="accent1"/>
    </w:rPr>
  </w:style>
  <w:style w:type="character" w:styleId="SchwacheHervorhebung">
    <w:name w:val="Subtle Emphasis"/>
    <w:basedOn w:val="Absatz-Standardschriftart"/>
    <w:uiPriority w:val="19"/>
    <w:qFormat/>
    <w:rsid w:val="009F0A9E"/>
    <w:rPr>
      <w:i/>
      <w:iCs/>
      <w:color w:val="808080" w:themeColor="text1" w:themeTint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751A"/>
    <w:rPr>
      <w:rFonts w:asciiTheme="majorHAnsi" w:eastAsiaTheme="majorEastAsia" w:hAnsiTheme="majorHAnsi" w:cstheme="majorBidi"/>
      <w:i/>
      <w:iCs/>
      <w:color w:val="091425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751A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IULI~1\AppData\Local\Temp\fortiss-letter.v12.mit-bezugszeichenzeile-2.dotx" TargetMode="External"/></Relationships>
</file>

<file path=word/theme/theme1.xml><?xml version="1.0" encoding="utf-8"?>
<a:theme xmlns:a="http://schemas.openxmlformats.org/drawingml/2006/main" name="Larissa-Design">
  <a:themeElements>
    <a:clrScheme name="fortiss">
      <a:dk1>
        <a:srgbClr val="000000"/>
      </a:dk1>
      <a:lt1>
        <a:srgbClr val="FFFFFF"/>
      </a:lt1>
      <a:dk2>
        <a:srgbClr val="003CDB"/>
      </a:dk2>
      <a:lt2>
        <a:srgbClr val="FFFFFF"/>
      </a:lt2>
      <a:accent1>
        <a:srgbClr val="13294B"/>
      </a:accent1>
      <a:accent2>
        <a:srgbClr val="75787B"/>
      </a:accent2>
      <a:accent3>
        <a:srgbClr val="A69F88"/>
      </a:accent3>
      <a:accent4>
        <a:srgbClr val="CE0058"/>
      </a:accent4>
      <a:accent5>
        <a:srgbClr val="00AB84"/>
      </a:accent5>
      <a:accent6>
        <a:srgbClr val="FEDD00"/>
      </a:accent6>
      <a:hlink>
        <a:srgbClr val="003CDB"/>
      </a:hlink>
      <a:folHlink>
        <a:srgbClr val="003CDB"/>
      </a:folHlink>
    </a:clrScheme>
    <a:fontScheme name="fortiss">
      <a:majorFont>
        <a:latin typeface="Museo Sans 500"/>
        <a:ea typeface=""/>
        <a:cs typeface=""/>
      </a:majorFont>
      <a:minorFont>
        <a:latin typeface="Museo Sans 500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FB2A51-F145-B749-8647-7B10478D8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\Users\SGIULI~1\AppData\Local\Temp\fortiss-letter.v12.mit-bezugszeichenzeile-2.dotx</Template>
  <TotalTime>1</TotalTime>
  <Pages>1</Pages>
  <Words>114</Words>
  <Characters>654</Characters>
  <Application>Microsoft Macintosh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Antrag Stellenausschreibung</dc:title>
  <dc:creator>Alexandra Schneider</dc:creator>
  <cp:lastModifiedBy>Levi Lucio</cp:lastModifiedBy>
  <cp:revision>2</cp:revision>
  <cp:lastPrinted>2014-07-16T13:48:00Z</cp:lastPrinted>
  <dcterms:created xsi:type="dcterms:W3CDTF">2016-04-28T09:32:00Z</dcterms:created>
  <dcterms:modified xsi:type="dcterms:W3CDTF">2016-04-28T09:32:00Z</dcterms:modified>
</cp:coreProperties>
</file>