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27A" w:rsidRDefault="00AB627A" w:rsidP="00BA3CA0">
      <w:pPr>
        <w:rPr>
          <w:rStyle w:val="Fett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4678"/>
      </w:tblGrid>
      <w:tr w:rsidR="00937F53" w:rsidTr="003D5406">
        <w:trPr>
          <w:trHeight w:val="376"/>
        </w:trPr>
        <w:tc>
          <w:tcPr>
            <w:tcW w:w="2977" w:type="dxa"/>
            <w:shd w:val="clear" w:color="auto" w:fill="D9D9D9" w:themeFill="background1" w:themeFillShade="D9"/>
          </w:tcPr>
          <w:p w:rsidR="00937F53" w:rsidRDefault="00937F53" w:rsidP="00937F53">
            <w:r>
              <w:t xml:space="preserve">Stellenausschreibung: </w:t>
            </w:r>
          </w:p>
        </w:tc>
        <w:tc>
          <w:tcPr>
            <w:tcW w:w="2977" w:type="dxa"/>
          </w:tcPr>
          <w:p w:rsidR="00937F53" w:rsidRDefault="00937F53" w:rsidP="00AB627A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0"/>
          </w:p>
        </w:tc>
      </w:tr>
      <w:tr w:rsidR="00937F53" w:rsidTr="003D5406">
        <w:tc>
          <w:tcPr>
            <w:tcW w:w="2977" w:type="dxa"/>
            <w:shd w:val="clear" w:color="auto" w:fill="D9D9D9" w:themeFill="background1" w:themeFillShade="D9"/>
          </w:tcPr>
          <w:p w:rsidR="00937F53" w:rsidRDefault="00937F53" w:rsidP="00AB627A">
            <w:r>
              <w:t>Antragsteller:</w:t>
            </w:r>
          </w:p>
        </w:tc>
        <w:tc>
          <w:tcPr>
            <w:tcW w:w="2977" w:type="dxa"/>
          </w:tcPr>
          <w:p w:rsidR="00937F53" w:rsidRDefault="00937F53" w:rsidP="00AB627A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37F53" w:rsidTr="003D5406">
        <w:tc>
          <w:tcPr>
            <w:tcW w:w="2977" w:type="dxa"/>
            <w:shd w:val="clear" w:color="auto" w:fill="D9D9D9" w:themeFill="background1" w:themeFillShade="D9"/>
          </w:tcPr>
          <w:p w:rsidR="00937F53" w:rsidRDefault="00937F53" w:rsidP="00AB627A">
            <w:r>
              <w:t>Fachbereich:</w:t>
            </w:r>
          </w:p>
        </w:tc>
        <w:tc>
          <w:tcPr>
            <w:tcW w:w="2977" w:type="dxa"/>
          </w:tcPr>
          <w:p w:rsidR="00937F53" w:rsidRDefault="00937F53" w:rsidP="00937F53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AB627A" w:rsidTr="003D5406">
        <w:tc>
          <w:tcPr>
            <w:tcW w:w="2977" w:type="dxa"/>
            <w:gridSpan w:val="2"/>
            <w:shd w:val="pct12" w:color="auto" w:fill="auto"/>
          </w:tcPr>
          <w:p w:rsidR="00AB627A" w:rsidRDefault="00AB627A" w:rsidP="00AB627A">
            <w:r>
              <w:t>Begründung:</w:t>
            </w:r>
          </w:p>
        </w:tc>
      </w:tr>
      <w:tr w:rsidR="00AB627A" w:rsidTr="003D5406">
        <w:trPr>
          <w:trHeight w:val="785"/>
        </w:trPr>
        <w:tc>
          <w:tcPr>
            <w:tcW w:w="2977" w:type="dxa"/>
            <w:gridSpan w:val="2"/>
          </w:tcPr>
          <w:p w:rsidR="00AB627A" w:rsidRDefault="00AB627A" w:rsidP="00AB627A"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" w:name="Text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</w:tr>
      <w:tr w:rsidR="00AB627A" w:rsidTr="003D5406">
        <w:tc>
          <w:tcPr>
            <w:tcW w:w="2977" w:type="dxa"/>
            <w:gridSpan w:val="2"/>
            <w:shd w:val="pct12" w:color="auto" w:fill="auto"/>
          </w:tcPr>
          <w:p w:rsidR="00AB627A" w:rsidRDefault="00AB627A" w:rsidP="00AB627A">
            <w:r>
              <w:t>Weitere Anmerkungen:</w:t>
            </w:r>
          </w:p>
        </w:tc>
      </w:tr>
      <w:tr w:rsidR="00AB627A" w:rsidTr="003D5406">
        <w:trPr>
          <w:trHeight w:val="787"/>
        </w:trPr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:rsidR="00AB627A" w:rsidRDefault="00AB627A" w:rsidP="00AB627A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2" w:name="Text1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</w:tr>
      <w:tr w:rsidR="00937F53" w:rsidTr="003D5406">
        <w:tc>
          <w:tcPr>
            <w:tcW w:w="2977" w:type="dxa"/>
            <w:shd w:val="pct12" w:color="auto" w:fill="auto"/>
          </w:tcPr>
          <w:p w:rsidR="00937F53" w:rsidRDefault="00937F53" w:rsidP="00F971C1">
            <w:r>
              <w:t xml:space="preserve">Einstellung auf Kostenstelle: </w:t>
            </w:r>
          </w:p>
        </w:tc>
        <w:tc>
          <w:tcPr>
            <w:tcW w:w="2977" w:type="dxa"/>
            <w:shd w:val="clear" w:color="auto" w:fill="auto"/>
          </w:tcPr>
          <w:p w:rsidR="00937F53" w:rsidRDefault="00937F53" w:rsidP="00937F53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37F53" w:rsidTr="003D5406">
        <w:tc>
          <w:tcPr>
            <w:tcW w:w="2977" w:type="dxa"/>
            <w:shd w:val="pct12" w:color="auto" w:fill="auto"/>
          </w:tcPr>
          <w:p w:rsidR="00937F53" w:rsidRDefault="00937F53" w:rsidP="00F971C1">
            <w:r>
              <w:t>Ausschreibungsdauer:</w:t>
            </w:r>
          </w:p>
        </w:tc>
        <w:tc>
          <w:tcPr>
            <w:tcW w:w="2977" w:type="dxa"/>
            <w:shd w:val="clear" w:color="auto" w:fill="auto"/>
          </w:tcPr>
          <w:p w:rsidR="00937F53" w:rsidRDefault="00937F53" w:rsidP="00937F53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37F53" w:rsidRPr="009D20AC" w:rsidTr="003D5406">
        <w:trPr>
          <w:trHeight w:val="507"/>
        </w:trPr>
        <w:tc>
          <w:tcPr>
            <w:tcW w:w="2977" w:type="dxa"/>
            <w:shd w:val="pct12" w:color="auto" w:fill="auto"/>
          </w:tcPr>
          <w:p w:rsidR="00937F53" w:rsidRPr="00937F53" w:rsidRDefault="00937F53" w:rsidP="00F971C1">
            <w:pPr>
              <w:rPr>
                <w:lang w:val="de-DE"/>
              </w:rPr>
            </w:pPr>
            <w:r w:rsidRPr="00937F53">
              <w:rPr>
                <w:lang w:val="de-DE"/>
              </w:rPr>
              <w:t>Wo soll die Ausschreibung erfolgen:</w:t>
            </w:r>
          </w:p>
        </w:tc>
        <w:tc>
          <w:tcPr>
            <w:tcW w:w="2977" w:type="dxa"/>
            <w:shd w:val="clear" w:color="auto" w:fill="auto"/>
          </w:tcPr>
          <w:p w:rsidR="009D20AC" w:rsidRDefault="00341557" w:rsidP="00E513B3">
            <w:pPr>
              <w:tabs>
                <w:tab w:val="left" w:pos="301"/>
                <w:tab w:val="left" w:pos="2427"/>
                <w:tab w:val="left" w:pos="3912"/>
              </w:tabs>
              <w:rPr>
                <w:lang w:val="de-DE"/>
              </w:rPr>
            </w:pPr>
            <w:sdt>
              <w:sdtPr>
                <w:rPr>
                  <w:sz w:val="24"/>
                  <w:lang w:val="de-DE"/>
                </w:rPr>
                <w:id w:val="-2118749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20AC" w:rsidRPr="009D20AC">
                  <w:rPr>
                    <w:rFonts w:ascii="MS Gothic" w:eastAsia="MS Gothic" w:hAnsi="MS Gothic" w:hint="eastAsia"/>
                    <w:sz w:val="24"/>
                    <w:lang w:val="de-DE"/>
                  </w:rPr>
                  <w:t>☐</w:t>
                </w:r>
              </w:sdtContent>
            </w:sdt>
            <w:r w:rsidR="00E513B3" w:rsidRPr="00E513B3">
              <w:rPr>
                <w:lang w:val="de-DE"/>
              </w:rPr>
              <w:tab/>
              <w:t xml:space="preserve">eigene Homepage   </w:t>
            </w:r>
            <w:sdt>
              <w:sdtPr>
                <w:rPr>
                  <w:sz w:val="24"/>
                  <w:lang w:val="de-DE"/>
                </w:rPr>
                <w:id w:val="-1458633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13B3" w:rsidRPr="009D20AC">
                  <w:rPr>
                    <w:rFonts w:ascii="MS Gothic" w:eastAsia="MS Gothic" w:hAnsi="MS Gothic" w:hint="eastAsia"/>
                    <w:sz w:val="24"/>
                    <w:lang w:val="de-DE"/>
                  </w:rPr>
                  <w:t>☐</w:t>
                </w:r>
              </w:sdtContent>
            </w:sdt>
            <w:r w:rsidR="00E513B3" w:rsidRPr="009D20AC">
              <w:rPr>
                <w:sz w:val="24"/>
                <w:lang w:val="de-DE"/>
              </w:rPr>
              <w:tab/>
            </w:r>
            <w:r w:rsidR="00E513B3" w:rsidRPr="00E513B3">
              <w:rPr>
                <w:lang w:val="de-DE"/>
              </w:rPr>
              <w:t xml:space="preserve">TUM-Portal </w:t>
            </w:r>
          </w:p>
          <w:p w:rsidR="00E513B3" w:rsidRPr="00E513B3" w:rsidRDefault="00341557" w:rsidP="00E513B3">
            <w:pPr>
              <w:tabs>
                <w:tab w:val="left" w:pos="301"/>
                <w:tab w:val="left" w:pos="2427"/>
                <w:tab w:val="left" w:pos="3912"/>
              </w:tabs>
              <w:rPr>
                <w:lang w:val="de-DE"/>
              </w:rPr>
            </w:pPr>
            <w:sdt>
              <w:sdtPr>
                <w:rPr>
                  <w:sz w:val="24"/>
                  <w:lang w:val="de-DE"/>
                </w:rPr>
                <w:id w:val="743842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20AC">
                  <w:rPr>
                    <w:rFonts w:ascii="MS Gothic" w:eastAsia="MS Gothic" w:hAnsi="MS Gothic" w:hint="eastAsia"/>
                    <w:sz w:val="24"/>
                    <w:lang w:val="de-DE"/>
                  </w:rPr>
                  <w:t>☐</w:t>
                </w:r>
              </w:sdtContent>
            </w:sdt>
            <w:r w:rsidR="00E513B3" w:rsidRPr="00E513B3">
              <w:rPr>
                <w:lang w:val="de-DE"/>
              </w:rPr>
              <w:tab/>
            </w:r>
            <w:r w:rsidR="00E513B3">
              <w:rPr>
                <w:lang w:val="de-DE"/>
              </w:rPr>
              <w:t>Anzeigen</w:t>
            </w:r>
            <w:r w:rsidR="009D20AC">
              <w:rPr>
                <w:lang w:val="de-DE"/>
              </w:rPr>
              <w:t xml:space="preserve">                  </w:t>
            </w:r>
            <w:sdt>
              <w:sdtPr>
                <w:rPr>
                  <w:sz w:val="24"/>
                  <w:lang w:val="de-DE"/>
                </w:rPr>
                <w:id w:val="-1670942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20AC">
                  <w:rPr>
                    <w:rFonts w:ascii="MS Gothic" w:eastAsia="MS Gothic" w:hAnsi="MS Gothic" w:hint="eastAsia"/>
                    <w:sz w:val="24"/>
                    <w:lang w:val="de-DE"/>
                  </w:rPr>
                  <w:t>☐</w:t>
                </w:r>
              </w:sdtContent>
            </w:sdt>
            <w:r w:rsidR="009D20AC" w:rsidRPr="00E513B3">
              <w:rPr>
                <w:lang w:val="de-DE"/>
              </w:rPr>
              <w:tab/>
            </w:r>
            <w:r w:rsidR="009D20AC" w:rsidRPr="009D20AC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D20AC" w:rsidRPr="009D20AC">
              <w:rPr>
                <w:u w:val="single"/>
              </w:rPr>
              <w:instrText xml:space="preserve"> FORMTEXT </w:instrText>
            </w:r>
            <w:r w:rsidR="009D20AC" w:rsidRPr="009D20AC">
              <w:rPr>
                <w:u w:val="single"/>
              </w:rPr>
            </w:r>
            <w:r w:rsidR="009D20AC" w:rsidRPr="009D20AC">
              <w:rPr>
                <w:u w:val="single"/>
              </w:rPr>
              <w:fldChar w:fldCharType="separate"/>
            </w:r>
            <w:r w:rsidR="009D20AC" w:rsidRPr="009D20AC">
              <w:rPr>
                <w:noProof/>
                <w:u w:val="single"/>
              </w:rPr>
              <w:t> </w:t>
            </w:r>
            <w:r w:rsidR="009D20AC" w:rsidRPr="009D20AC">
              <w:rPr>
                <w:noProof/>
                <w:u w:val="single"/>
              </w:rPr>
              <w:t> </w:t>
            </w:r>
            <w:r w:rsidR="009D20AC" w:rsidRPr="009D20AC">
              <w:rPr>
                <w:noProof/>
                <w:u w:val="single"/>
              </w:rPr>
              <w:t> </w:t>
            </w:r>
            <w:r w:rsidR="009D20AC" w:rsidRPr="009D20AC">
              <w:rPr>
                <w:noProof/>
                <w:u w:val="single"/>
              </w:rPr>
              <w:t> </w:t>
            </w:r>
            <w:r w:rsidR="009D20AC" w:rsidRPr="009D20AC">
              <w:rPr>
                <w:noProof/>
                <w:u w:val="single"/>
              </w:rPr>
              <w:t> </w:t>
            </w:r>
            <w:r w:rsidR="009D20AC" w:rsidRPr="009D20AC">
              <w:rPr>
                <w:u w:val="single"/>
              </w:rPr>
              <w:fldChar w:fldCharType="end"/>
            </w:r>
          </w:p>
          <w:p w:rsidR="00937F53" w:rsidRPr="00937F53" w:rsidRDefault="00937F53" w:rsidP="00937F53">
            <w:pPr>
              <w:rPr>
                <w:lang w:val="de-DE"/>
              </w:rPr>
            </w:pPr>
          </w:p>
        </w:tc>
      </w:tr>
      <w:tr w:rsidR="00E513B3" w:rsidRPr="00937F53" w:rsidTr="003D5406">
        <w:tc>
          <w:tcPr>
            <w:tcW w:w="2977" w:type="dxa"/>
            <w:shd w:val="pct12" w:color="auto" w:fill="auto"/>
          </w:tcPr>
          <w:p w:rsidR="00E513B3" w:rsidRPr="00937F53" w:rsidRDefault="00E513B3" w:rsidP="00F971C1">
            <w:pPr>
              <w:rPr>
                <w:lang w:val="de-DE"/>
              </w:rPr>
            </w:pPr>
            <w:r>
              <w:rPr>
                <w:lang w:val="de-DE"/>
              </w:rPr>
              <w:t>Anzeigenschaltung bei:</w:t>
            </w:r>
          </w:p>
        </w:tc>
        <w:tc>
          <w:tcPr>
            <w:tcW w:w="2977" w:type="dxa"/>
            <w:shd w:val="clear" w:color="auto" w:fill="auto"/>
          </w:tcPr>
          <w:p w:rsidR="00E513B3" w:rsidRPr="00E513B3" w:rsidRDefault="00E513B3" w:rsidP="00E513B3">
            <w:pPr>
              <w:tabs>
                <w:tab w:val="left" w:pos="301"/>
                <w:tab w:val="left" w:pos="2427"/>
                <w:tab w:val="left" w:pos="3912"/>
              </w:tabs>
              <w:rPr>
                <w:lang w:val="de-DE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37F53" w:rsidRPr="00937F53" w:rsidTr="003D5406">
        <w:trPr>
          <w:trHeight w:val="320"/>
        </w:trPr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37F53" w:rsidRPr="00937F53" w:rsidRDefault="00937F53" w:rsidP="00937F53">
            <w:pPr>
              <w:rPr>
                <w:lang w:val="de-DE"/>
              </w:rPr>
            </w:pPr>
            <w:r>
              <w:rPr>
                <w:lang w:val="de-DE"/>
              </w:rPr>
              <w:t xml:space="preserve">Evtl. Kosten für Anzeige 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37F53" w:rsidRPr="00937F53" w:rsidRDefault="00937F53" w:rsidP="00AB627A">
            <w:pPr>
              <w:rPr>
                <w:lang w:val="de-DE"/>
              </w:rPr>
            </w:pPr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€</w:t>
            </w:r>
          </w:p>
        </w:tc>
      </w:tr>
      <w:tr w:rsidR="00937F53" w:rsidRPr="00937F53" w:rsidTr="003D5406">
        <w:trPr>
          <w:trHeight w:val="520"/>
        </w:trPr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:rsidR="00937F53" w:rsidRPr="00937F53" w:rsidRDefault="00937F53" w:rsidP="00AB627A">
            <w:pPr>
              <w:rPr>
                <w:lang w:val="de-DE"/>
              </w:rPr>
            </w:pPr>
          </w:p>
        </w:tc>
      </w:tr>
      <w:tr w:rsidR="00AB627A" w:rsidTr="003D5406">
        <w:tc>
          <w:tcPr>
            <w:tcW w:w="2977" w:type="dxa"/>
            <w:shd w:val="pct12" w:color="auto" w:fill="auto"/>
          </w:tcPr>
          <w:p w:rsidR="00AB627A" w:rsidRDefault="00AB627A" w:rsidP="00AB627A">
            <w:r>
              <w:t>Datum</w:t>
            </w:r>
          </w:p>
        </w:tc>
        <w:tc>
          <w:tcPr>
            <w:tcW w:w="2977" w:type="dxa"/>
            <w:shd w:val="pct12" w:color="auto" w:fill="auto"/>
          </w:tcPr>
          <w:p w:rsidR="00AB627A" w:rsidRDefault="00007F00" w:rsidP="00E513B3">
            <w:r>
              <w:t xml:space="preserve">Genehmigung durch </w:t>
            </w:r>
            <w:r w:rsidR="00E513B3">
              <w:t>FL</w:t>
            </w:r>
          </w:p>
        </w:tc>
      </w:tr>
      <w:tr w:rsidR="00AB627A" w:rsidTr="009D20AC">
        <w:trPr>
          <w:trHeight w:val="657"/>
        </w:trPr>
        <w:tc>
          <w:tcPr>
            <w:tcW w:w="2977" w:type="dxa"/>
          </w:tcPr>
          <w:p w:rsidR="00AB627A" w:rsidRDefault="00AB627A" w:rsidP="00AB627A"/>
        </w:tc>
        <w:tc>
          <w:tcPr>
            <w:tcW w:w="2977" w:type="dxa"/>
          </w:tcPr>
          <w:p w:rsidR="00AB627A" w:rsidRDefault="00AB627A" w:rsidP="00AB627A"/>
        </w:tc>
      </w:tr>
    </w:tbl>
    <w:p w:rsidR="009D20AC" w:rsidRDefault="009D20AC" w:rsidP="00D13E31"/>
    <w:p w:rsidR="00AB627A" w:rsidRDefault="00AB627A" w:rsidP="00D13E31"/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6379"/>
      </w:tblGrid>
      <w:tr w:rsidR="00E513B3" w:rsidTr="00F971C1">
        <w:tc>
          <w:tcPr>
            <w:tcW w:w="2977" w:type="dxa"/>
            <w:shd w:val="pct12" w:color="auto" w:fill="auto"/>
          </w:tcPr>
          <w:p w:rsidR="00E513B3" w:rsidRDefault="00E513B3" w:rsidP="00F971C1">
            <w:r>
              <w:t>Datum</w:t>
            </w:r>
          </w:p>
        </w:tc>
        <w:tc>
          <w:tcPr>
            <w:tcW w:w="6379" w:type="dxa"/>
            <w:shd w:val="pct12" w:color="auto" w:fill="auto"/>
          </w:tcPr>
          <w:p w:rsidR="00E513B3" w:rsidRDefault="00E513B3" w:rsidP="00E513B3">
            <w:r>
              <w:t>Genehmigung durch GF</w:t>
            </w:r>
          </w:p>
        </w:tc>
      </w:tr>
      <w:tr w:rsidR="00E513B3" w:rsidTr="009D20AC">
        <w:trPr>
          <w:trHeight w:val="625"/>
        </w:trPr>
        <w:tc>
          <w:tcPr>
            <w:tcW w:w="2977" w:type="dxa"/>
          </w:tcPr>
          <w:p w:rsidR="00E513B3" w:rsidRDefault="00E513B3" w:rsidP="00F971C1"/>
        </w:tc>
        <w:tc>
          <w:tcPr>
            <w:tcW w:w="6379" w:type="dxa"/>
          </w:tcPr>
          <w:p w:rsidR="00E513B3" w:rsidRDefault="00E513B3" w:rsidP="00F971C1"/>
        </w:tc>
      </w:tr>
    </w:tbl>
    <w:p w:rsidR="00E513B3" w:rsidRDefault="00E513B3" w:rsidP="00E513B3">
      <w:pPr>
        <w:jc w:val="both"/>
      </w:pPr>
    </w:p>
    <w:p w:rsidR="00AB627A" w:rsidRDefault="003D5406" w:rsidP="00D13E31">
      <w:proofErr w:type="spellStart"/>
      <w:r>
        <w:t>Bewerbermanagement</w:t>
      </w:r>
      <w:proofErr w:type="spellEnd"/>
      <w:r>
        <w:t>:</w:t>
      </w:r>
    </w:p>
    <w:p w:rsidR="00AB627A" w:rsidRDefault="00AB627A" w:rsidP="00D13E31"/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6379"/>
      </w:tblGrid>
      <w:tr w:rsidR="00E513B3" w:rsidTr="00E513B3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E513B3" w:rsidRDefault="00E513B3" w:rsidP="00F971C1">
            <w:r>
              <w:t xml:space="preserve">Kennziffer: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3B3" w:rsidRDefault="00E513B3" w:rsidP="00F971C1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E513B3" w:rsidTr="00E513B3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E513B3" w:rsidRDefault="00E513B3" w:rsidP="00F971C1">
            <w:r>
              <w:t>Anzeigen onlinestellung: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3B3" w:rsidRDefault="00E513B3" w:rsidP="00F971C1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3D5406" w:rsidTr="00E513B3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3D5406" w:rsidRDefault="003D5406" w:rsidP="00F971C1">
            <w:proofErr w:type="spellStart"/>
            <w:r>
              <w:t>Angebote</w:t>
            </w:r>
            <w:proofErr w:type="spellEnd"/>
            <w:r>
              <w:t xml:space="preserve"> </w:t>
            </w:r>
            <w:proofErr w:type="spellStart"/>
            <w:r>
              <w:t>Anzeigen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5406" w:rsidRDefault="003D5406" w:rsidP="00F971C1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  <w:p w:rsidR="003D5406" w:rsidRDefault="003D5406" w:rsidP="00F971C1"/>
          <w:p w:rsidR="003D5406" w:rsidRDefault="003D5406" w:rsidP="00F971C1"/>
          <w:p w:rsidR="003D5406" w:rsidRDefault="003D5406" w:rsidP="00F971C1"/>
        </w:tc>
      </w:tr>
      <w:tr w:rsidR="003D5406" w:rsidTr="00E513B3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3D5406" w:rsidRDefault="003D5406" w:rsidP="0071134C">
            <w:r>
              <w:t xml:space="preserve">Interne </w:t>
            </w:r>
            <w:proofErr w:type="spellStart"/>
            <w:r>
              <w:t>Vermerke</w:t>
            </w:r>
            <w:proofErr w:type="spellEnd"/>
            <w:r>
              <w:t>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5406" w:rsidRDefault="003D5406" w:rsidP="00F971C1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  <w:p w:rsidR="003D5406" w:rsidRDefault="003D5406" w:rsidP="00F971C1"/>
          <w:p w:rsidR="003D5406" w:rsidRDefault="003D5406" w:rsidP="00F971C1"/>
          <w:p w:rsidR="003D5406" w:rsidRDefault="003D5406" w:rsidP="00F971C1"/>
        </w:tc>
      </w:tr>
      <w:tr w:rsidR="003D5406" w:rsidTr="003D5406">
        <w:trPr>
          <w:trHeight w:val="359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5406" w:rsidRDefault="003D5406" w:rsidP="00F971C1"/>
        </w:tc>
      </w:tr>
      <w:tr w:rsidR="003D5406" w:rsidTr="00F971C1">
        <w:tc>
          <w:tcPr>
            <w:tcW w:w="2977" w:type="dxa"/>
            <w:shd w:val="pct12" w:color="auto" w:fill="auto"/>
          </w:tcPr>
          <w:p w:rsidR="003D5406" w:rsidRDefault="003D5406" w:rsidP="00F971C1">
            <w:r>
              <w:t>Datum</w:t>
            </w:r>
          </w:p>
        </w:tc>
        <w:tc>
          <w:tcPr>
            <w:tcW w:w="6379" w:type="dxa"/>
            <w:shd w:val="pct12" w:color="auto" w:fill="auto"/>
          </w:tcPr>
          <w:p w:rsidR="003D5406" w:rsidRDefault="003D5406" w:rsidP="00F971C1">
            <w:r>
              <w:t>Unterschrift</w:t>
            </w:r>
          </w:p>
        </w:tc>
      </w:tr>
      <w:tr w:rsidR="003D5406" w:rsidTr="009D20AC">
        <w:trPr>
          <w:trHeight w:val="600"/>
        </w:trPr>
        <w:tc>
          <w:tcPr>
            <w:tcW w:w="2977" w:type="dxa"/>
          </w:tcPr>
          <w:p w:rsidR="003D5406" w:rsidRDefault="003D5406" w:rsidP="00F971C1"/>
        </w:tc>
        <w:tc>
          <w:tcPr>
            <w:tcW w:w="6379" w:type="dxa"/>
          </w:tcPr>
          <w:p w:rsidR="003D5406" w:rsidRDefault="003D5406" w:rsidP="00F971C1"/>
        </w:tc>
      </w:tr>
    </w:tbl>
    <w:p w:rsidR="00AB627A" w:rsidRDefault="00AB627A" w:rsidP="00D13E31"/>
    <w:p w:rsidR="00AB627A" w:rsidRDefault="00AB627A" w:rsidP="00D13E31"/>
    <w:p w:rsidR="00AB627A" w:rsidRDefault="00AB627A" w:rsidP="00D13E31"/>
    <w:p w:rsidR="00AB627A" w:rsidRDefault="00AB627A" w:rsidP="003D5406">
      <w:pPr>
        <w:ind w:firstLine="720"/>
      </w:pPr>
    </w:p>
    <w:p w:rsidR="00AB627A" w:rsidRDefault="00AB627A" w:rsidP="00D13E31"/>
    <w:p w:rsidR="00AB627A" w:rsidRDefault="00AB627A" w:rsidP="00D13E31"/>
    <w:p w:rsidR="00AB627A" w:rsidRDefault="00AB627A" w:rsidP="00D13E31"/>
    <w:sectPr w:rsidR="00AB627A" w:rsidSect="003D5406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843" w:right="1418" w:bottom="289" w:left="1418" w:header="113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557" w:rsidRDefault="00341557" w:rsidP="00510267">
      <w:r>
        <w:separator/>
      </w:r>
    </w:p>
  </w:endnote>
  <w:endnote w:type="continuationSeparator" w:id="0">
    <w:p w:rsidR="00341557" w:rsidRDefault="00341557" w:rsidP="00510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useo Sans 500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seo Sans 700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406" w:rsidRPr="003D5406" w:rsidRDefault="003D5406" w:rsidP="003D5406">
    <w:pPr>
      <w:rPr>
        <w:color w:val="808080" w:themeColor="background1" w:themeShade="80"/>
      </w:rPr>
    </w:pPr>
    <w:proofErr w:type="spellStart"/>
    <w:r w:rsidRPr="003D5406">
      <w:rPr>
        <w:color w:val="808080" w:themeColor="background1" w:themeShade="80"/>
      </w:rPr>
      <w:t>Vorlage</w:t>
    </w:r>
    <w:proofErr w:type="spellEnd"/>
    <w:r w:rsidRPr="003D5406">
      <w:rPr>
        <w:color w:val="808080" w:themeColor="background1" w:themeShade="80"/>
      </w:rPr>
      <w:t xml:space="preserve"> Stand 05//2014 AS</w:t>
    </w:r>
  </w:p>
  <w:p w:rsidR="003D5406" w:rsidRDefault="003D540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90A" w:rsidRPr="00D13E31" w:rsidRDefault="005A03F3" w:rsidP="00D13E31">
    <w:pPr>
      <w:pStyle w:val="Fuzeile"/>
    </w:pPr>
    <w:r w:rsidRPr="00D13E31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4624" behindDoc="0" locked="0" layoutInCell="1" allowOverlap="0" wp14:anchorId="0200972D" wp14:editId="6BB448ED">
              <wp:simplePos x="0" y="0"/>
              <wp:positionH relativeFrom="page">
                <wp:posOffset>900430</wp:posOffset>
              </wp:positionH>
              <wp:positionV relativeFrom="paragraph">
                <wp:posOffset>0</wp:posOffset>
              </wp:positionV>
              <wp:extent cx="6299835" cy="393700"/>
              <wp:effectExtent l="0" t="0" r="635" b="0"/>
              <wp:wrapTopAndBottom/>
              <wp:docPr id="7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835" cy="393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2EC2" w:rsidRPr="00D13E31" w:rsidRDefault="00292E48" w:rsidP="00D13E31">
                          <w:r w:rsidRPr="00D13E31">
                            <w:fldChar w:fldCharType="begin"/>
                          </w:r>
                          <w:r w:rsidR="00F42EC2" w:rsidRPr="00D13E31">
                            <w:instrText xml:space="preserve"> IF </w:instrText>
                          </w:r>
                          <w:r w:rsidRPr="00D13E31">
                            <w:fldChar w:fldCharType="begin"/>
                          </w:r>
                          <w:r w:rsidR="00F42EC2" w:rsidRPr="00D13E31">
                            <w:instrText xml:space="preserve"> NumPages </w:instrText>
                          </w:r>
                          <w:r w:rsidRPr="00D13E31">
                            <w:fldChar w:fldCharType="separate"/>
                          </w:r>
                          <w:r w:rsidR="000771BD">
                            <w:rPr>
                              <w:noProof/>
                            </w:rPr>
                            <w:instrText>1</w:instrText>
                          </w:r>
                          <w:r w:rsidRPr="00D13E31">
                            <w:fldChar w:fldCharType="end"/>
                          </w:r>
                          <w:r w:rsidR="00F42EC2" w:rsidRPr="00D13E31">
                            <w:instrText xml:space="preserve"> &lt;&gt; 1 "Seite </w:instrText>
                          </w:r>
                          <w:r w:rsidRPr="00D13E31">
                            <w:fldChar w:fldCharType="begin"/>
                          </w:r>
                          <w:r w:rsidR="00F42EC2" w:rsidRPr="00D13E31">
                            <w:instrText xml:space="preserve"> Page </w:instrText>
                          </w:r>
                          <w:r w:rsidRPr="00D13E31">
                            <w:fldChar w:fldCharType="separate"/>
                          </w:r>
                          <w:r w:rsidR="00ED050B" w:rsidRPr="00D13E31">
                            <w:instrText>1</w:instrText>
                          </w:r>
                          <w:r w:rsidRPr="00D13E31">
                            <w:fldChar w:fldCharType="end"/>
                          </w:r>
                          <w:r w:rsidR="00F42EC2" w:rsidRPr="00D13E31">
                            <w:instrText xml:space="preserve"> von </w:instrText>
                          </w:r>
                          <w:r w:rsidRPr="00D13E31">
                            <w:fldChar w:fldCharType="begin"/>
                          </w:r>
                          <w:r w:rsidR="00F42EC2" w:rsidRPr="00D13E31">
                            <w:instrText xml:space="preserve"> NumPages </w:instrText>
                          </w:r>
                          <w:r w:rsidRPr="00D13E31">
                            <w:fldChar w:fldCharType="separate"/>
                          </w:r>
                          <w:r w:rsidR="00ED050B" w:rsidRPr="00D13E31">
                            <w:instrText>2</w:instrText>
                          </w:r>
                          <w:r w:rsidRPr="00D13E31">
                            <w:fldChar w:fldCharType="end"/>
                          </w:r>
                          <w:r w:rsidR="00F42EC2" w:rsidRPr="00D13E31">
                            <w:instrText xml:space="preserve">" "" </w:instrText>
                          </w:r>
                          <w:r w:rsidRPr="00D13E31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70.9pt;margin-top:0;width:496.05pt;height:31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" o:allowoverlap="f" stroked="f">
              <v:textbox inset="0,0,0,0">
                <w:txbxContent>
                  <w:p w:rsidR="00F42EC2" w:rsidRPr="00D13E31" w:rsidRDefault="00292E48" w:rsidP="00D13E31">
                    <w:r w:rsidRPr="00D13E31">
                      <w:fldChar w:fldCharType="begin"/>
                    </w:r>
                    <w:r w:rsidR="00F42EC2" w:rsidRPr="00D13E31">
                      <w:instrText xml:space="preserve"> IF </w:instrText>
                    </w:r>
                    <w:r w:rsidRPr="00D13E31">
                      <w:fldChar w:fldCharType="begin"/>
                    </w:r>
                    <w:r w:rsidR="00F42EC2" w:rsidRPr="00D13E31">
                      <w:instrText xml:space="preserve"> NumPages </w:instrText>
                    </w:r>
                    <w:r w:rsidRPr="00D13E31">
                      <w:fldChar w:fldCharType="separate"/>
                    </w:r>
                    <w:r w:rsidR="000771BD">
                      <w:rPr>
                        <w:noProof/>
                      </w:rPr>
                      <w:instrText>1</w:instrText>
                    </w:r>
                    <w:r w:rsidRPr="00D13E31">
                      <w:fldChar w:fldCharType="end"/>
                    </w:r>
                    <w:r w:rsidR="00F42EC2" w:rsidRPr="00D13E31">
                      <w:instrText xml:space="preserve"> &lt;&gt; 1 "Seite </w:instrText>
                    </w:r>
                    <w:r w:rsidRPr="00D13E31">
                      <w:fldChar w:fldCharType="begin"/>
                    </w:r>
                    <w:r w:rsidR="00F42EC2" w:rsidRPr="00D13E31">
                      <w:instrText xml:space="preserve"> Page </w:instrText>
                    </w:r>
                    <w:r w:rsidRPr="00D13E31">
                      <w:fldChar w:fldCharType="separate"/>
                    </w:r>
                    <w:r w:rsidR="00ED050B" w:rsidRPr="00D13E31">
                      <w:instrText>1</w:instrText>
                    </w:r>
                    <w:r w:rsidRPr="00D13E31">
                      <w:fldChar w:fldCharType="end"/>
                    </w:r>
                    <w:r w:rsidR="00F42EC2" w:rsidRPr="00D13E31">
                      <w:instrText xml:space="preserve"> von </w:instrText>
                    </w:r>
                    <w:r w:rsidRPr="00D13E31">
                      <w:fldChar w:fldCharType="begin"/>
                    </w:r>
                    <w:r w:rsidR="00F42EC2" w:rsidRPr="00D13E31">
                      <w:instrText xml:space="preserve"> NumPages </w:instrText>
                    </w:r>
                    <w:r w:rsidRPr="00D13E31">
                      <w:fldChar w:fldCharType="separate"/>
                    </w:r>
                    <w:r w:rsidR="00ED050B" w:rsidRPr="00D13E31">
                      <w:instrText>2</w:instrText>
                    </w:r>
                    <w:r w:rsidRPr="00D13E31">
                      <w:fldChar w:fldCharType="end"/>
                    </w:r>
                    <w:r w:rsidR="00F42EC2" w:rsidRPr="00D13E31">
                      <w:instrText xml:space="preserve">" "" </w:instrText>
                    </w:r>
                    <w:r w:rsidRPr="00D13E31">
                      <w:fldChar w:fldCharType="end"/>
                    </w:r>
                  </w:p>
                </w:txbxContent>
              </v:textbox>
              <w10:wrap type="topAndBottom" anchorx="page"/>
            </v:shape>
          </w:pict>
        </mc:Fallback>
      </mc:AlternateContent>
    </w:r>
    <w:r w:rsidRPr="00D13E31">
      <w:rPr>
        <w:noProof/>
        <w:lang w:val="de-DE" w:eastAsia="de-DE"/>
      </w:rPr>
      <mc:AlternateContent>
        <mc:Choice Requires="wps">
          <w:drawing>
            <wp:anchor distT="151130" distB="0" distL="114300" distR="114300" simplePos="0" relativeHeight="251670528" behindDoc="0" locked="0" layoutInCell="1" allowOverlap="1" wp14:anchorId="7E5E930C" wp14:editId="0D3C3A4F">
              <wp:simplePos x="0" y="0"/>
              <wp:positionH relativeFrom="page">
                <wp:posOffset>3780790</wp:posOffset>
              </wp:positionH>
              <wp:positionV relativeFrom="page">
                <wp:posOffset>9469120</wp:posOffset>
              </wp:positionV>
              <wp:extent cx="1440180" cy="791845"/>
              <wp:effectExtent l="0" t="1270" r="0" b="0"/>
              <wp:wrapTopAndBottom/>
              <wp:docPr id="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791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690A" w:rsidRPr="0006751A" w:rsidRDefault="005F690A" w:rsidP="00D13E31">
                          <w:pPr>
                            <w:pStyle w:val="KeinLeerraum"/>
                            <w:rPr>
                              <w:lang w:val="de-DE"/>
                            </w:rPr>
                          </w:pPr>
                          <w:r w:rsidRPr="0006751A">
                            <w:rPr>
                              <w:lang w:val="de-DE"/>
                            </w:rPr>
                            <w:t>Gerichtssitz</w:t>
                          </w:r>
                        </w:p>
                        <w:p w:rsidR="005F690A" w:rsidRPr="0006751A" w:rsidRDefault="005F690A" w:rsidP="00D13E31">
                          <w:pPr>
                            <w:pStyle w:val="KeinLeerraum"/>
                            <w:rPr>
                              <w:lang w:val="de-DE"/>
                            </w:rPr>
                          </w:pPr>
                          <w:r w:rsidRPr="0006751A">
                            <w:rPr>
                              <w:lang w:val="de-DE"/>
                            </w:rPr>
                            <w:t>Amtsgericht München</w:t>
                          </w:r>
                        </w:p>
                        <w:p w:rsidR="005F690A" w:rsidRPr="0006751A" w:rsidRDefault="005F690A" w:rsidP="00D13E31">
                          <w:pPr>
                            <w:pStyle w:val="KeinLeerraum"/>
                            <w:rPr>
                              <w:lang w:val="de-DE"/>
                            </w:rPr>
                          </w:pPr>
                          <w:r w:rsidRPr="0006751A">
                            <w:rPr>
                              <w:lang w:val="de-DE"/>
                            </w:rPr>
                            <w:t>HRB 176633</w:t>
                          </w:r>
                        </w:p>
                        <w:p w:rsidR="005F690A" w:rsidRPr="0006751A" w:rsidRDefault="005F690A" w:rsidP="00D13E31">
                          <w:pPr>
                            <w:pStyle w:val="KeinLeerraum"/>
                            <w:rPr>
                              <w:lang w:val="de-DE"/>
                            </w:rPr>
                          </w:pPr>
                          <w:r w:rsidRPr="0006751A">
                            <w:rPr>
                              <w:lang w:val="de-DE"/>
                            </w:rPr>
                            <w:t>Ust.-IdNr.: DE263907002</w:t>
                          </w:r>
                        </w:p>
                      </w:txbxContent>
                    </wps:txbx>
                    <wps:bodyPr rot="0" vert="horz" wrap="square" lIns="684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27" type="#_x0000_t202" style="position:absolute;margin-left:297.7pt;margin-top:745.6pt;width:113.4pt;height:62.35pt;z-index:251670528;visibility:visible;mso-wrap-style:square;mso-width-percent:0;mso-height-percent:0;mso-wrap-distance-left:9pt;mso-wrap-distance-top:11.9pt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" filled="f" stroked="f">
              <v:textbox inset="1.9mm,0,0,0">
                <w:txbxContent>
                  <w:p w:rsidR="005F690A" w:rsidRPr="0006751A" w:rsidRDefault="005F690A" w:rsidP="00D13E31">
                    <w:pPr>
                      <w:pStyle w:val="KeinLeerraum"/>
                      <w:rPr>
                        <w:lang w:val="de-DE"/>
                      </w:rPr>
                    </w:pPr>
                    <w:r w:rsidRPr="0006751A">
                      <w:rPr>
                        <w:lang w:val="de-DE"/>
                      </w:rPr>
                      <w:t>Gerichtssitz</w:t>
                    </w:r>
                  </w:p>
                  <w:p w:rsidR="005F690A" w:rsidRPr="0006751A" w:rsidRDefault="005F690A" w:rsidP="00D13E31">
                    <w:pPr>
                      <w:pStyle w:val="KeinLeerraum"/>
                      <w:rPr>
                        <w:lang w:val="de-DE"/>
                      </w:rPr>
                    </w:pPr>
                    <w:r w:rsidRPr="0006751A">
                      <w:rPr>
                        <w:lang w:val="de-DE"/>
                      </w:rPr>
                      <w:t>Amtsgericht München</w:t>
                    </w:r>
                  </w:p>
                  <w:p w:rsidR="005F690A" w:rsidRPr="0006751A" w:rsidRDefault="005F690A" w:rsidP="00D13E31">
                    <w:pPr>
                      <w:pStyle w:val="KeinLeerraum"/>
                      <w:rPr>
                        <w:lang w:val="de-DE"/>
                      </w:rPr>
                    </w:pPr>
                    <w:r w:rsidRPr="0006751A">
                      <w:rPr>
                        <w:lang w:val="de-DE"/>
                      </w:rPr>
                      <w:t>HRB 176633</w:t>
                    </w:r>
                  </w:p>
                  <w:p w:rsidR="005F690A" w:rsidRPr="0006751A" w:rsidRDefault="005F690A" w:rsidP="00D13E31">
                    <w:pPr>
                      <w:pStyle w:val="KeinLeerraum"/>
                      <w:rPr>
                        <w:lang w:val="de-DE"/>
                      </w:rPr>
                    </w:pPr>
                    <w:r w:rsidRPr="0006751A">
                      <w:rPr>
                        <w:lang w:val="de-DE"/>
                      </w:rPr>
                      <w:t>Ust.-IdNr.: DE263907002</w:t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 w:rsidRPr="00D13E31">
      <w:rPr>
        <w:noProof/>
        <w:lang w:val="de-DE" w:eastAsia="de-DE"/>
      </w:rPr>
      <mc:AlternateContent>
        <mc:Choice Requires="wps">
          <w:drawing>
            <wp:anchor distT="151130" distB="0" distL="114300" distR="114300" simplePos="0" relativeHeight="251669504" behindDoc="0" locked="0" layoutInCell="1" allowOverlap="1" wp14:anchorId="5A95A16B" wp14:editId="395E72F8">
              <wp:simplePos x="0" y="0"/>
              <wp:positionH relativeFrom="page">
                <wp:posOffset>2340610</wp:posOffset>
              </wp:positionH>
              <wp:positionV relativeFrom="page">
                <wp:posOffset>9469120</wp:posOffset>
              </wp:positionV>
              <wp:extent cx="1440180" cy="791845"/>
              <wp:effectExtent l="0" t="1270" r="635" b="0"/>
              <wp:wrapTopAndBottom/>
              <wp:docPr id="5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791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690A" w:rsidRPr="0006751A" w:rsidRDefault="005F690A" w:rsidP="00D13E31">
                          <w:pPr>
                            <w:pStyle w:val="KeinLeerraum"/>
                            <w:rPr>
                              <w:lang w:val="de-DE"/>
                            </w:rPr>
                          </w:pPr>
                          <w:r w:rsidRPr="0006751A">
                            <w:rPr>
                              <w:lang w:val="de-DE"/>
                            </w:rPr>
                            <w:t>Geschäftsführer</w:t>
                          </w:r>
                        </w:p>
                        <w:p w:rsidR="005F690A" w:rsidRPr="0006751A" w:rsidRDefault="005F690A" w:rsidP="00D13E31">
                          <w:pPr>
                            <w:pStyle w:val="KeinLeerraum"/>
                            <w:rPr>
                              <w:lang w:val="de-DE"/>
                            </w:rPr>
                          </w:pPr>
                          <w:r w:rsidRPr="0006751A">
                            <w:rPr>
                              <w:lang w:val="de-DE"/>
                            </w:rPr>
                            <w:t>Dr. Harald Rueß</w:t>
                          </w:r>
                        </w:p>
                        <w:p w:rsidR="005F690A" w:rsidRPr="0006751A" w:rsidRDefault="005F690A" w:rsidP="00D13E31">
                          <w:pPr>
                            <w:pStyle w:val="KeinLeerraum"/>
                            <w:rPr>
                              <w:lang w:val="de-DE"/>
                            </w:rPr>
                          </w:pPr>
                          <w:r w:rsidRPr="0006751A">
                            <w:rPr>
                              <w:lang w:val="de-DE"/>
                            </w:rPr>
                            <w:t>Sitz der Gesellschaft</w:t>
                          </w:r>
                        </w:p>
                        <w:p w:rsidR="005F690A" w:rsidRPr="00D13E31" w:rsidRDefault="005F690A" w:rsidP="00D13E31">
                          <w:pPr>
                            <w:pStyle w:val="KeinLeerraum"/>
                          </w:pPr>
                          <w:r w:rsidRPr="00D13E31">
                            <w:t>Garching bei München</w:t>
                          </w:r>
                        </w:p>
                      </w:txbxContent>
                    </wps:txbx>
                    <wps:bodyPr rot="0" vert="horz" wrap="square" lIns="2304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28" type="#_x0000_t202" style="position:absolute;margin-left:184.3pt;margin-top:745.6pt;width:113.4pt;height:62.35pt;z-index:251669504;visibility:visible;mso-wrap-style:square;mso-width-percent:0;mso-height-percent:0;mso-wrap-distance-left:9pt;mso-wrap-distance-top:11.9pt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" filled="f" stroked="f">
              <v:textbox inset="6.4mm,0,0,0">
                <w:txbxContent>
                  <w:p w:rsidR="005F690A" w:rsidRPr="0006751A" w:rsidRDefault="005F690A" w:rsidP="00D13E31">
                    <w:pPr>
                      <w:pStyle w:val="KeinLeerraum"/>
                      <w:rPr>
                        <w:lang w:val="de-DE"/>
                      </w:rPr>
                    </w:pPr>
                    <w:r w:rsidRPr="0006751A">
                      <w:rPr>
                        <w:lang w:val="de-DE"/>
                      </w:rPr>
                      <w:t>Geschäftsführer</w:t>
                    </w:r>
                  </w:p>
                  <w:p w:rsidR="005F690A" w:rsidRPr="0006751A" w:rsidRDefault="005F690A" w:rsidP="00D13E31">
                    <w:pPr>
                      <w:pStyle w:val="KeinLeerraum"/>
                      <w:rPr>
                        <w:lang w:val="de-DE"/>
                      </w:rPr>
                    </w:pPr>
                    <w:r w:rsidRPr="0006751A">
                      <w:rPr>
                        <w:lang w:val="de-DE"/>
                      </w:rPr>
                      <w:t>Dr. Harald Rueß</w:t>
                    </w:r>
                  </w:p>
                  <w:p w:rsidR="005F690A" w:rsidRPr="0006751A" w:rsidRDefault="005F690A" w:rsidP="00D13E31">
                    <w:pPr>
                      <w:pStyle w:val="KeinLeerraum"/>
                      <w:rPr>
                        <w:lang w:val="de-DE"/>
                      </w:rPr>
                    </w:pPr>
                    <w:r w:rsidRPr="0006751A">
                      <w:rPr>
                        <w:lang w:val="de-DE"/>
                      </w:rPr>
                      <w:t>Sitz der Gesellschaft</w:t>
                    </w:r>
                  </w:p>
                  <w:p w:rsidR="005F690A" w:rsidRPr="00D13E31" w:rsidRDefault="005F690A" w:rsidP="00D13E31">
                    <w:pPr>
                      <w:pStyle w:val="KeinLeerraum"/>
                    </w:pPr>
                    <w:r w:rsidRPr="00D13E31">
                      <w:t>Garching bei München</w:t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 w:rsidRPr="00D13E31">
      <w:rPr>
        <w:noProof/>
        <w:lang w:val="de-DE" w:eastAsia="de-DE"/>
      </w:rPr>
      <mc:AlternateContent>
        <mc:Choice Requires="wps">
          <w:drawing>
            <wp:anchor distT="151130" distB="0" distL="114300" distR="114300" simplePos="0" relativeHeight="251668480" behindDoc="0" locked="0" layoutInCell="1" allowOverlap="1" wp14:anchorId="776D598D" wp14:editId="39115EAC">
              <wp:simplePos x="0" y="0"/>
              <wp:positionH relativeFrom="page">
                <wp:posOffset>900430</wp:posOffset>
              </wp:positionH>
              <wp:positionV relativeFrom="page">
                <wp:posOffset>9469120</wp:posOffset>
              </wp:positionV>
              <wp:extent cx="1440180" cy="791845"/>
              <wp:effectExtent l="0" t="1270" r="2540" b="0"/>
              <wp:wrapTopAndBottom/>
              <wp:docPr id="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791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690A" w:rsidRPr="0006751A" w:rsidRDefault="005F690A" w:rsidP="00D13E31">
                          <w:pPr>
                            <w:pStyle w:val="KeinLeerraum"/>
                            <w:rPr>
                              <w:lang w:val="de-DE"/>
                            </w:rPr>
                          </w:pPr>
                          <w:r w:rsidRPr="0006751A">
                            <w:rPr>
                              <w:lang w:val="de-DE"/>
                            </w:rPr>
                            <w:t>fortiss GmbH</w:t>
                          </w:r>
                        </w:p>
                        <w:p w:rsidR="005F690A" w:rsidRPr="0006751A" w:rsidRDefault="005F690A" w:rsidP="00D13E31">
                          <w:pPr>
                            <w:pStyle w:val="KeinLeerraum"/>
                            <w:rPr>
                              <w:lang w:val="de-DE"/>
                            </w:rPr>
                          </w:pPr>
                          <w:r w:rsidRPr="0006751A">
                            <w:rPr>
                              <w:lang w:val="de-DE"/>
                            </w:rPr>
                            <w:t>An-Institut</w:t>
                          </w:r>
                        </w:p>
                        <w:p w:rsidR="005F690A" w:rsidRPr="0006751A" w:rsidRDefault="005F690A" w:rsidP="00D13E31">
                          <w:pPr>
                            <w:pStyle w:val="KeinLeerraum"/>
                            <w:rPr>
                              <w:lang w:val="de-DE"/>
                            </w:rPr>
                          </w:pPr>
                          <w:r w:rsidRPr="0006751A">
                            <w:rPr>
                              <w:lang w:val="de-DE"/>
                            </w:rPr>
                            <w:t>Technische Universität München</w:t>
                          </w:r>
                        </w:p>
                        <w:p w:rsidR="005F690A" w:rsidRPr="00D13E31" w:rsidRDefault="005F690A" w:rsidP="00D13E31">
                          <w:pPr>
                            <w:pStyle w:val="KeinLeerraum"/>
                          </w:pPr>
                          <w:r w:rsidRPr="00D13E31">
                            <w:t>Guerickestraße 25</w:t>
                          </w:r>
                        </w:p>
                        <w:p w:rsidR="005F690A" w:rsidRPr="00D13E31" w:rsidRDefault="005F690A" w:rsidP="00D13E31">
                          <w:pPr>
                            <w:pStyle w:val="KeinLeerraum"/>
                          </w:pPr>
                          <w:r w:rsidRPr="00D13E31">
                            <w:t>80805 München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9" type="#_x0000_t202" style="position:absolute;margin-left:70.9pt;margin-top:745.6pt;width:113.4pt;height:62.35pt;z-index:251668480;visibility:visible;mso-wrap-style:square;mso-width-percent:0;mso-height-percent:0;mso-wrap-distance-left:9pt;mso-wrap-distance-top:11.9pt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6rxsAIAALE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" filled="f" stroked="f">
              <v:textbox inset="0,0,0,0">
                <w:txbxContent>
                  <w:p w:rsidR="005F690A" w:rsidRPr="0006751A" w:rsidRDefault="005F690A" w:rsidP="00D13E31">
                    <w:pPr>
                      <w:pStyle w:val="KeinLeerraum"/>
                      <w:rPr>
                        <w:lang w:val="de-DE"/>
                      </w:rPr>
                    </w:pPr>
                    <w:r w:rsidRPr="0006751A">
                      <w:rPr>
                        <w:lang w:val="de-DE"/>
                      </w:rPr>
                      <w:t>fortiss GmbH</w:t>
                    </w:r>
                  </w:p>
                  <w:p w:rsidR="005F690A" w:rsidRPr="0006751A" w:rsidRDefault="005F690A" w:rsidP="00D13E31">
                    <w:pPr>
                      <w:pStyle w:val="KeinLeerraum"/>
                      <w:rPr>
                        <w:lang w:val="de-DE"/>
                      </w:rPr>
                    </w:pPr>
                    <w:r w:rsidRPr="0006751A">
                      <w:rPr>
                        <w:lang w:val="de-DE"/>
                      </w:rPr>
                      <w:t>An-Institut</w:t>
                    </w:r>
                  </w:p>
                  <w:p w:rsidR="005F690A" w:rsidRPr="0006751A" w:rsidRDefault="005F690A" w:rsidP="00D13E31">
                    <w:pPr>
                      <w:pStyle w:val="KeinLeerraum"/>
                      <w:rPr>
                        <w:lang w:val="de-DE"/>
                      </w:rPr>
                    </w:pPr>
                    <w:r w:rsidRPr="0006751A">
                      <w:rPr>
                        <w:lang w:val="de-DE"/>
                      </w:rPr>
                      <w:t>Technische Universität München</w:t>
                    </w:r>
                  </w:p>
                  <w:p w:rsidR="005F690A" w:rsidRPr="00D13E31" w:rsidRDefault="005F690A" w:rsidP="00D13E31">
                    <w:pPr>
                      <w:pStyle w:val="KeinLeerraum"/>
                    </w:pPr>
                    <w:r w:rsidRPr="00D13E31">
                      <w:t>Guerickestraße 25</w:t>
                    </w:r>
                  </w:p>
                  <w:p w:rsidR="005F690A" w:rsidRPr="00D13E31" w:rsidRDefault="005F690A" w:rsidP="00D13E31">
                    <w:pPr>
                      <w:pStyle w:val="KeinLeerraum"/>
                    </w:pPr>
                    <w:r w:rsidRPr="00D13E31">
                      <w:t>80805 München</w:t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 w:rsidRPr="00D13E31">
      <w:rPr>
        <w:noProof/>
        <w:lang w:val="de-DE" w:eastAsia="de-DE"/>
      </w:rPr>
      <mc:AlternateContent>
        <mc:Choice Requires="wps">
          <w:drawing>
            <wp:anchor distT="151130" distB="0" distL="114300" distR="114300" simplePos="0" relativeHeight="251671552" behindDoc="0" locked="0" layoutInCell="1" allowOverlap="1" wp14:anchorId="6A69CE6A" wp14:editId="7820A1DB">
              <wp:simplePos x="0" y="0"/>
              <wp:positionH relativeFrom="page">
                <wp:posOffset>5220970</wp:posOffset>
              </wp:positionH>
              <wp:positionV relativeFrom="page">
                <wp:posOffset>9469120</wp:posOffset>
              </wp:positionV>
              <wp:extent cx="1440180" cy="791845"/>
              <wp:effectExtent l="1270" t="1270" r="0" b="0"/>
              <wp:wrapTopAndBottom/>
              <wp:docPr id="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791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690A" w:rsidRPr="0006751A" w:rsidRDefault="005F690A" w:rsidP="00D13E31">
                          <w:pPr>
                            <w:pStyle w:val="KeinLeerraum"/>
                            <w:rPr>
                              <w:lang w:val="de-DE"/>
                            </w:rPr>
                          </w:pPr>
                          <w:r w:rsidRPr="0006751A">
                            <w:rPr>
                              <w:lang w:val="de-DE"/>
                            </w:rPr>
                            <w:t>Bankverbindung</w:t>
                          </w:r>
                        </w:p>
                        <w:p w:rsidR="005F690A" w:rsidRPr="0006751A" w:rsidRDefault="005F690A" w:rsidP="00D13E31">
                          <w:pPr>
                            <w:pStyle w:val="KeinLeerraum"/>
                            <w:rPr>
                              <w:lang w:val="de-DE"/>
                            </w:rPr>
                          </w:pPr>
                          <w:r w:rsidRPr="0006751A">
                            <w:rPr>
                              <w:lang w:val="de-DE"/>
                            </w:rPr>
                            <w:t>Kreissparkasse München-Starnberg</w:t>
                          </w:r>
                        </w:p>
                        <w:p w:rsidR="005F690A" w:rsidRPr="0006751A" w:rsidRDefault="005F690A" w:rsidP="00D13E31">
                          <w:pPr>
                            <w:pStyle w:val="KeinLeerraum"/>
                            <w:rPr>
                              <w:lang w:val="de-DE"/>
                            </w:rPr>
                          </w:pPr>
                          <w:r w:rsidRPr="0006751A">
                            <w:rPr>
                              <w:lang w:val="de-DE"/>
                            </w:rPr>
                            <w:t>BLZ: 702 501 50</w:t>
                          </w:r>
                        </w:p>
                        <w:p w:rsidR="005F690A" w:rsidRPr="00D13E31" w:rsidRDefault="005F690A" w:rsidP="00D13E31">
                          <w:pPr>
                            <w:pStyle w:val="KeinLeerraum"/>
                          </w:pPr>
                          <w:r w:rsidRPr="00D13E31">
                            <w:t>KTO.-Nr.: 27 122 720</w:t>
                          </w:r>
                        </w:p>
                        <w:p w:rsidR="005F690A" w:rsidRPr="00D13E31" w:rsidRDefault="005F690A" w:rsidP="00D13E31">
                          <w:pPr>
                            <w:pStyle w:val="KeinLeerraum"/>
                          </w:pPr>
                          <w:r w:rsidRPr="00D13E31">
                            <w:t>SWIFT/BIC: BYLADEM1KMS</w:t>
                          </w:r>
                        </w:p>
                        <w:p w:rsidR="005F690A" w:rsidRPr="00D13E31" w:rsidRDefault="005F690A" w:rsidP="00D13E31">
                          <w:pPr>
                            <w:pStyle w:val="KeinLeerraum"/>
                          </w:pPr>
                          <w:r w:rsidRPr="00D13E31">
                            <w:t>IBAN: DE53 7025 015 0027 1227 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30" type="#_x0000_t202" style="position:absolute;margin-left:411.1pt;margin-top:745.6pt;width:113.4pt;height:62.35pt;z-index:251671552;visibility:visible;mso-wrap-style:square;mso-width-percent:0;mso-height-percent:0;mso-wrap-distance-left:9pt;mso-wrap-distance-top:11.9pt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np3sQIAALE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" filled="f" stroked="f">
              <v:textbox inset="0,0,0,0">
                <w:txbxContent>
                  <w:p w:rsidR="005F690A" w:rsidRPr="0006751A" w:rsidRDefault="005F690A" w:rsidP="00D13E31">
                    <w:pPr>
                      <w:pStyle w:val="KeinLeerraum"/>
                      <w:rPr>
                        <w:lang w:val="de-DE"/>
                      </w:rPr>
                    </w:pPr>
                    <w:r w:rsidRPr="0006751A">
                      <w:rPr>
                        <w:lang w:val="de-DE"/>
                      </w:rPr>
                      <w:t>Bankverbindung</w:t>
                    </w:r>
                  </w:p>
                  <w:p w:rsidR="005F690A" w:rsidRPr="0006751A" w:rsidRDefault="005F690A" w:rsidP="00D13E31">
                    <w:pPr>
                      <w:pStyle w:val="KeinLeerraum"/>
                      <w:rPr>
                        <w:lang w:val="de-DE"/>
                      </w:rPr>
                    </w:pPr>
                    <w:r w:rsidRPr="0006751A">
                      <w:rPr>
                        <w:lang w:val="de-DE"/>
                      </w:rPr>
                      <w:t>Kreissparkasse München-Starnberg</w:t>
                    </w:r>
                  </w:p>
                  <w:p w:rsidR="005F690A" w:rsidRPr="0006751A" w:rsidRDefault="005F690A" w:rsidP="00D13E31">
                    <w:pPr>
                      <w:pStyle w:val="KeinLeerraum"/>
                      <w:rPr>
                        <w:lang w:val="de-DE"/>
                      </w:rPr>
                    </w:pPr>
                    <w:r w:rsidRPr="0006751A">
                      <w:rPr>
                        <w:lang w:val="de-DE"/>
                      </w:rPr>
                      <w:t>BLZ: 702 501 50</w:t>
                    </w:r>
                  </w:p>
                  <w:p w:rsidR="005F690A" w:rsidRPr="00D13E31" w:rsidRDefault="005F690A" w:rsidP="00D13E31">
                    <w:pPr>
                      <w:pStyle w:val="KeinLeerraum"/>
                    </w:pPr>
                    <w:r w:rsidRPr="00D13E31">
                      <w:t>KTO.-Nr.: 27 122 720</w:t>
                    </w:r>
                  </w:p>
                  <w:p w:rsidR="005F690A" w:rsidRPr="00D13E31" w:rsidRDefault="005F690A" w:rsidP="00D13E31">
                    <w:pPr>
                      <w:pStyle w:val="KeinLeerraum"/>
                    </w:pPr>
                    <w:r w:rsidRPr="00D13E31">
                      <w:t>SWIFT/BIC: BYLADEM1KMS</w:t>
                    </w:r>
                  </w:p>
                  <w:p w:rsidR="005F690A" w:rsidRPr="00D13E31" w:rsidRDefault="005F690A" w:rsidP="00D13E31">
                    <w:pPr>
                      <w:pStyle w:val="KeinLeerraum"/>
                    </w:pPr>
                    <w:r w:rsidRPr="00D13E31">
                      <w:t>IBAN: DE53 7025 015 0027 1227 20</w:t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557" w:rsidRDefault="00341557" w:rsidP="00510267">
      <w:r>
        <w:separator/>
      </w:r>
    </w:p>
  </w:footnote>
  <w:footnote w:type="continuationSeparator" w:id="0">
    <w:p w:rsidR="00341557" w:rsidRDefault="00341557" w:rsidP="005102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406" w:rsidRDefault="003D5406">
    <w:pPr>
      <w:pStyle w:val="Kopfzeile"/>
    </w:pPr>
  </w:p>
  <w:p w:rsidR="00BA3CA0" w:rsidRPr="003D5406" w:rsidRDefault="00D705CC">
    <w:pPr>
      <w:pStyle w:val="Kopfzeile"/>
      <w:rPr>
        <w:b/>
      </w:rPr>
    </w:pPr>
    <w:r w:rsidRPr="003D5406">
      <w:rPr>
        <w:b/>
        <w:noProof/>
        <w:lang w:val="de-DE" w:eastAsia="de-DE"/>
      </w:rPr>
      <w:drawing>
        <wp:anchor distT="0" distB="0" distL="114300" distR="114300" simplePos="0" relativeHeight="251676672" behindDoc="0" locked="1" layoutInCell="1" allowOverlap="1" wp14:anchorId="0D158170" wp14:editId="0D13526C">
          <wp:simplePos x="0" y="0"/>
          <wp:positionH relativeFrom="page">
            <wp:posOffset>4667250</wp:posOffset>
          </wp:positionH>
          <wp:positionV relativeFrom="page">
            <wp:posOffset>180975</wp:posOffset>
          </wp:positionV>
          <wp:extent cx="2533650" cy="1275715"/>
          <wp:effectExtent l="0" t="0" r="0" b="635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tiss-logo-srgb-blau-schutzzone-a4-300p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3650" cy="1275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="00937F53" w:rsidRPr="003D5406">
      <w:rPr>
        <w:b/>
      </w:rPr>
      <w:t>Antrag</w:t>
    </w:r>
    <w:proofErr w:type="spellEnd"/>
    <w:r w:rsidR="00937F53" w:rsidRPr="003D5406">
      <w:rPr>
        <w:b/>
      </w:rPr>
      <w:t xml:space="preserve"> auf </w:t>
    </w:r>
    <w:proofErr w:type="spellStart"/>
    <w:r w:rsidR="00937F53" w:rsidRPr="003D5406">
      <w:rPr>
        <w:b/>
      </w:rPr>
      <w:t>Stellenausschreibung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90A" w:rsidRDefault="005F690A">
    <w:pPr>
      <w:pStyle w:val="Kopfzeile"/>
    </w:pPr>
    <w:r w:rsidRPr="00D13E31">
      <w:rPr>
        <w:noProof/>
        <w:lang w:val="de-DE" w:eastAsia="de-DE"/>
      </w:rPr>
      <w:drawing>
        <wp:anchor distT="0" distB="0" distL="114300" distR="114300" simplePos="0" relativeHeight="251667456" behindDoc="1" locked="0" layoutInCell="1" allowOverlap="1" wp14:anchorId="394DBD92" wp14:editId="766E56B0">
          <wp:simplePos x="0" y="0"/>
          <wp:positionH relativeFrom="page">
            <wp:posOffset>4676775</wp:posOffset>
          </wp:positionH>
          <wp:positionV relativeFrom="page">
            <wp:posOffset>180340</wp:posOffset>
          </wp:positionV>
          <wp:extent cx="2523600" cy="1278000"/>
          <wp:effectExtent l="0" t="0" r="0" b="0"/>
          <wp:wrapNone/>
          <wp:docPr id="1" name="Picture 0" descr="01_fortiss_logo_cmyk_schutzzo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_fortiss_logo_cmyk_schutzzo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23600" cy="127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forms" w:formatting="1" w:enforcement="1" w:cryptProviderType="rsaFull" w:cryptAlgorithmClass="hash" w:cryptAlgorithmType="typeAny" w:cryptAlgorithmSid="4" w:cryptSpinCount="100000" w:hash="ecLp8xYnrQcdbtUvsUXzZHbcshc=" w:salt="LOB5evXsnCfhqSaxE5IXMw==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 style="mso-position-horizontal-relative:page;mso-position-vertical-relative:page" o:allowoverlap="f" fillcolor="white" stroke="f">
      <v:fill color="white"/>
      <v:stroke on="f"/>
      <v:textbox inset="5mm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F3"/>
    <w:rsid w:val="00007A76"/>
    <w:rsid w:val="00007F00"/>
    <w:rsid w:val="00020347"/>
    <w:rsid w:val="00024C92"/>
    <w:rsid w:val="00036F15"/>
    <w:rsid w:val="000407CE"/>
    <w:rsid w:val="00055B83"/>
    <w:rsid w:val="0006751A"/>
    <w:rsid w:val="000771BD"/>
    <w:rsid w:val="00091CC7"/>
    <w:rsid w:val="00095466"/>
    <w:rsid w:val="000B33EB"/>
    <w:rsid w:val="000C4689"/>
    <w:rsid w:val="000D694D"/>
    <w:rsid w:val="001043E6"/>
    <w:rsid w:val="0015334A"/>
    <w:rsid w:val="001557D7"/>
    <w:rsid w:val="00161C02"/>
    <w:rsid w:val="0016573A"/>
    <w:rsid w:val="00182B43"/>
    <w:rsid w:val="00187570"/>
    <w:rsid w:val="001A6E9A"/>
    <w:rsid w:val="001B27A7"/>
    <w:rsid w:val="001B59E2"/>
    <w:rsid w:val="001C76A5"/>
    <w:rsid w:val="001D251F"/>
    <w:rsid w:val="001E046C"/>
    <w:rsid w:val="001E222B"/>
    <w:rsid w:val="001F6C79"/>
    <w:rsid w:val="001F7237"/>
    <w:rsid w:val="00215564"/>
    <w:rsid w:val="00237DC5"/>
    <w:rsid w:val="00245B30"/>
    <w:rsid w:val="00283371"/>
    <w:rsid w:val="00292E48"/>
    <w:rsid w:val="002A7E0F"/>
    <w:rsid w:val="0030196A"/>
    <w:rsid w:val="00303603"/>
    <w:rsid w:val="003069DF"/>
    <w:rsid w:val="003070B3"/>
    <w:rsid w:val="00326533"/>
    <w:rsid w:val="00341557"/>
    <w:rsid w:val="00371E27"/>
    <w:rsid w:val="00391F74"/>
    <w:rsid w:val="00393F88"/>
    <w:rsid w:val="003A42B5"/>
    <w:rsid w:val="003A5A28"/>
    <w:rsid w:val="003D5406"/>
    <w:rsid w:val="003E62BA"/>
    <w:rsid w:val="004166F9"/>
    <w:rsid w:val="0044735A"/>
    <w:rsid w:val="004474F6"/>
    <w:rsid w:val="004612E1"/>
    <w:rsid w:val="004620D9"/>
    <w:rsid w:val="0046529E"/>
    <w:rsid w:val="00474D4C"/>
    <w:rsid w:val="00493791"/>
    <w:rsid w:val="004A5A43"/>
    <w:rsid w:val="004A7B7F"/>
    <w:rsid w:val="004B7DDF"/>
    <w:rsid w:val="004C4BA3"/>
    <w:rsid w:val="004D0708"/>
    <w:rsid w:val="004D42D9"/>
    <w:rsid w:val="004E04CE"/>
    <w:rsid w:val="005038C8"/>
    <w:rsid w:val="00504083"/>
    <w:rsid w:val="00510267"/>
    <w:rsid w:val="00521FA5"/>
    <w:rsid w:val="005663C2"/>
    <w:rsid w:val="005A03F3"/>
    <w:rsid w:val="005A5613"/>
    <w:rsid w:val="005A7A4A"/>
    <w:rsid w:val="005C5CE6"/>
    <w:rsid w:val="005C5F99"/>
    <w:rsid w:val="005C7913"/>
    <w:rsid w:val="005D58B5"/>
    <w:rsid w:val="005F690A"/>
    <w:rsid w:val="006473B8"/>
    <w:rsid w:val="006532C2"/>
    <w:rsid w:val="00655B1A"/>
    <w:rsid w:val="0067410C"/>
    <w:rsid w:val="00675327"/>
    <w:rsid w:val="0067644C"/>
    <w:rsid w:val="00682609"/>
    <w:rsid w:val="00691BFE"/>
    <w:rsid w:val="006A45A1"/>
    <w:rsid w:val="006C3D83"/>
    <w:rsid w:val="006C5D6D"/>
    <w:rsid w:val="006E52FE"/>
    <w:rsid w:val="00702A0E"/>
    <w:rsid w:val="00702DDB"/>
    <w:rsid w:val="00725A8E"/>
    <w:rsid w:val="007526E0"/>
    <w:rsid w:val="0075564D"/>
    <w:rsid w:val="00766541"/>
    <w:rsid w:val="00783801"/>
    <w:rsid w:val="0079578E"/>
    <w:rsid w:val="007B2E26"/>
    <w:rsid w:val="007E5D0B"/>
    <w:rsid w:val="007E7054"/>
    <w:rsid w:val="00813B61"/>
    <w:rsid w:val="00840F9F"/>
    <w:rsid w:val="00841BCA"/>
    <w:rsid w:val="00843070"/>
    <w:rsid w:val="008666CA"/>
    <w:rsid w:val="00872AED"/>
    <w:rsid w:val="008A045B"/>
    <w:rsid w:val="008B170B"/>
    <w:rsid w:val="0092732D"/>
    <w:rsid w:val="00931A10"/>
    <w:rsid w:val="00937F53"/>
    <w:rsid w:val="00965AA8"/>
    <w:rsid w:val="0099114B"/>
    <w:rsid w:val="0099241B"/>
    <w:rsid w:val="009A0D81"/>
    <w:rsid w:val="009A65CA"/>
    <w:rsid w:val="009B7574"/>
    <w:rsid w:val="009D20AC"/>
    <w:rsid w:val="009D51C5"/>
    <w:rsid w:val="009D526F"/>
    <w:rsid w:val="009E6045"/>
    <w:rsid w:val="009F0A9E"/>
    <w:rsid w:val="009F2B0E"/>
    <w:rsid w:val="00A15341"/>
    <w:rsid w:val="00A22672"/>
    <w:rsid w:val="00A34D68"/>
    <w:rsid w:val="00A61193"/>
    <w:rsid w:val="00A671ED"/>
    <w:rsid w:val="00A67CCE"/>
    <w:rsid w:val="00A7126C"/>
    <w:rsid w:val="00AB1693"/>
    <w:rsid w:val="00AB4F8F"/>
    <w:rsid w:val="00AB627A"/>
    <w:rsid w:val="00AD4379"/>
    <w:rsid w:val="00B03953"/>
    <w:rsid w:val="00B10248"/>
    <w:rsid w:val="00B10300"/>
    <w:rsid w:val="00B74E3E"/>
    <w:rsid w:val="00B809AC"/>
    <w:rsid w:val="00B83190"/>
    <w:rsid w:val="00BA3CA0"/>
    <w:rsid w:val="00BB0FED"/>
    <w:rsid w:val="00BB725E"/>
    <w:rsid w:val="00BE3ABB"/>
    <w:rsid w:val="00BF6B65"/>
    <w:rsid w:val="00C06168"/>
    <w:rsid w:val="00C11900"/>
    <w:rsid w:val="00C6529B"/>
    <w:rsid w:val="00C70809"/>
    <w:rsid w:val="00C91662"/>
    <w:rsid w:val="00C92DE2"/>
    <w:rsid w:val="00C92FFE"/>
    <w:rsid w:val="00CB0AAF"/>
    <w:rsid w:val="00CC33E3"/>
    <w:rsid w:val="00CD74C8"/>
    <w:rsid w:val="00D00291"/>
    <w:rsid w:val="00D13E31"/>
    <w:rsid w:val="00D41FD5"/>
    <w:rsid w:val="00D505EE"/>
    <w:rsid w:val="00D675AD"/>
    <w:rsid w:val="00D705CC"/>
    <w:rsid w:val="00D80282"/>
    <w:rsid w:val="00DD648D"/>
    <w:rsid w:val="00DF02EA"/>
    <w:rsid w:val="00E026F8"/>
    <w:rsid w:val="00E1752C"/>
    <w:rsid w:val="00E30C2E"/>
    <w:rsid w:val="00E513B3"/>
    <w:rsid w:val="00E55246"/>
    <w:rsid w:val="00E7422C"/>
    <w:rsid w:val="00E81F30"/>
    <w:rsid w:val="00E8327E"/>
    <w:rsid w:val="00EA24C8"/>
    <w:rsid w:val="00EB67F0"/>
    <w:rsid w:val="00EC5450"/>
    <w:rsid w:val="00ED050B"/>
    <w:rsid w:val="00ED76A0"/>
    <w:rsid w:val="00EE0EEB"/>
    <w:rsid w:val="00F03663"/>
    <w:rsid w:val="00F04F4C"/>
    <w:rsid w:val="00F17748"/>
    <w:rsid w:val="00F4176F"/>
    <w:rsid w:val="00F42EC2"/>
    <w:rsid w:val="00F800E4"/>
    <w:rsid w:val="00FA5F40"/>
    <w:rsid w:val="00FB6C48"/>
    <w:rsid w:val="00FD7F4F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page;mso-position-vertical-relative:page" o:allowoverlap="f" fillcolor="white" stroke="f">
      <v:fill color="white"/>
      <v:stroke on="f"/>
      <v:textbox inset="5mm,0,0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locked="1" w:uiPriority="9" w:unhideWhenUsed="0" w:qFormat="1"/>
    <w:lsdException w:name="heading 4" w:locked="1" w:uiPriority="9" w:unhideWhenUsed="0" w:qFormat="1"/>
    <w:lsdException w:name="heading 5" w:locked="1" w:uiPriority="9" w:unhideWhenUsed="0" w:qFormat="1"/>
    <w:lsdException w:name="heading 6" w:locked="1" w:uiPriority="9" w:unhideWhenUsed="0" w:qFormat="1"/>
    <w:lsdException w:name="heading 7" w:locked="1" w:uiPriority="9" w:unhideWhenUsed="0" w:qFormat="1"/>
    <w:lsdException w:name="heading 8" w:locked="1" w:uiPriority="9" w:unhideWhenUsed="0" w:qFormat="1"/>
    <w:lsdException w:name="heading 9" w:locked="1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43070"/>
    <w:pPr>
      <w:spacing w:after="0" w:line="240" w:lineRule="auto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semiHidden/>
    <w:qFormat/>
    <w:rsid w:val="000407CE"/>
    <w:pPr>
      <w:keepNext/>
      <w:keepLines/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bCs/>
      <w:caps/>
      <w:color w:val="003CDB" w:themeColor="text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qFormat/>
    <w:rsid w:val="000407CE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Cs/>
      <w:color w:val="003CDB" w:themeColor="text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06751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91425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06751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026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026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510267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10267"/>
  </w:style>
  <w:style w:type="paragraph" w:styleId="Fuzeile">
    <w:name w:val="footer"/>
    <w:basedOn w:val="Standard"/>
    <w:link w:val="FuzeileZchn"/>
    <w:uiPriority w:val="99"/>
    <w:unhideWhenUsed/>
    <w:rsid w:val="00510267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10267"/>
  </w:style>
  <w:style w:type="table" w:styleId="Tabellenraster">
    <w:name w:val="Table Grid"/>
    <w:basedOn w:val="NormaleTabelle"/>
    <w:uiPriority w:val="59"/>
    <w:rsid w:val="005D5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semiHidden/>
    <w:qFormat/>
    <w:rsid w:val="004A7B7F"/>
    <w:pPr>
      <w:spacing w:after="0" w:line="240" w:lineRule="auto"/>
    </w:pPr>
    <w:rPr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sid w:val="001E222B"/>
    <w:rPr>
      <w:rFonts w:asciiTheme="majorHAnsi" w:eastAsiaTheme="majorEastAsia" w:hAnsiTheme="majorHAnsi" w:cstheme="majorBidi"/>
      <w:bCs/>
      <w:caps/>
      <w:color w:val="003CDB" w:themeColor="text2"/>
      <w:sz w:val="2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E222B"/>
    <w:rPr>
      <w:rFonts w:asciiTheme="majorHAnsi" w:eastAsiaTheme="majorEastAsia" w:hAnsiTheme="majorHAnsi" w:cstheme="majorBidi"/>
      <w:bCs/>
      <w:color w:val="003CDB" w:themeColor="text2"/>
      <w:sz w:val="20"/>
      <w:szCs w:val="26"/>
    </w:rPr>
  </w:style>
  <w:style w:type="paragraph" w:styleId="Titel">
    <w:name w:val="Title"/>
    <w:basedOn w:val="Standard"/>
    <w:next w:val="Standard"/>
    <w:link w:val="TitelZchn"/>
    <w:uiPriority w:val="10"/>
    <w:semiHidden/>
    <w:qFormat/>
    <w:rsid w:val="002A7E0F"/>
    <w:pPr>
      <w:spacing w:after="260"/>
      <w:contextualSpacing/>
    </w:pPr>
    <w:rPr>
      <w:rFonts w:asciiTheme="majorHAnsi" w:eastAsiaTheme="majorEastAsia" w:hAnsiTheme="majorHAnsi" w:cstheme="majorBidi"/>
      <w:caps/>
      <w:color w:val="003CDB" w:themeColor="text2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0407CE"/>
    <w:rPr>
      <w:rFonts w:asciiTheme="majorHAnsi" w:eastAsiaTheme="majorEastAsia" w:hAnsiTheme="majorHAnsi" w:cstheme="majorBidi"/>
      <w:caps/>
      <w:color w:val="003CDB" w:themeColor="text2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semiHidden/>
    <w:qFormat/>
    <w:rsid w:val="002A7E0F"/>
    <w:pPr>
      <w:numPr>
        <w:ilvl w:val="1"/>
      </w:numPr>
      <w:spacing w:after="140"/>
    </w:pPr>
    <w:rPr>
      <w:rFonts w:asciiTheme="majorHAnsi" w:eastAsiaTheme="majorEastAsia" w:hAnsiTheme="majorHAnsi" w:cstheme="majorBidi"/>
      <w:iCs/>
      <w:color w:val="003CDB" w:themeColor="text2"/>
      <w:spacing w:val="15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407CE"/>
    <w:rPr>
      <w:rFonts w:asciiTheme="majorHAnsi" w:eastAsiaTheme="majorEastAsia" w:hAnsiTheme="majorHAnsi" w:cstheme="majorBidi"/>
      <w:iCs/>
      <w:color w:val="003CDB" w:themeColor="text2"/>
      <w:spacing w:val="15"/>
      <w:sz w:val="28"/>
      <w:szCs w:val="24"/>
    </w:rPr>
  </w:style>
  <w:style w:type="character" w:styleId="Fett">
    <w:name w:val="Strong"/>
    <w:basedOn w:val="Absatz-Standardschriftart"/>
    <w:qFormat/>
    <w:rsid w:val="00161C02"/>
    <w:rPr>
      <w:rFonts w:ascii="Museo Sans 700" w:hAnsi="Museo Sans 700"/>
      <w:b w:val="0"/>
      <w:bCs/>
    </w:rPr>
  </w:style>
  <w:style w:type="character" w:styleId="IntensiveHervorhebung">
    <w:name w:val="Intense Emphasis"/>
    <w:basedOn w:val="Absatz-Standardschriftart"/>
    <w:uiPriority w:val="21"/>
    <w:qFormat/>
    <w:rsid w:val="00161C02"/>
    <w:rPr>
      <w:rFonts w:ascii="Museo Sans 700" w:hAnsi="Museo Sans 700"/>
      <w:b w:val="0"/>
      <w:bCs/>
      <w:i/>
      <w:iCs/>
      <w:color w:val="13294B" w:themeColor="accent1"/>
    </w:rPr>
  </w:style>
  <w:style w:type="character" w:styleId="SchwacheHervorhebung">
    <w:name w:val="Subtle Emphasis"/>
    <w:basedOn w:val="Absatz-Standardschriftart"/>
    <w:uiPriority w:val="19"/>
    <w:qFormat/>
    <w:rsid w:val="009F0A9E"/>
    <w:rPr>
      <w:i/>
      <w:iCs/>
      <w:color w:val="808080" w:themeColor="text1" w:themeTint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6751A"/>
    <w:rPr>
      <w:rFonts w:asciiTheme="majorHAnsi" w:eastAsiaTheme="majorEastAsia" w:hAnsiTheme="majorHAnsi" w:cstheme="majorBidi"/>
      <w:i/>
      <w:iCs/>
      <w:color w:val="091425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6751A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locked="1" w:uiPriority="9" w:unhideWhenUsed="0" w:qFormat="1"/>
    <w:lsdException w:name="heading 4" w:locked="1" w:uiPriority="9" w:unhideWhenUsed="0" w:qFormat="1"/>
    <w:lsdException w:name="heading 5" w:locked="1" w:uiPriority="9" w:unhideWhenUsed="0" w:qFormat="1"/>
    <w:lsdException w:name="heading 6" w:locked="1" w:uiPriority="9" w:unhideWhenUsed="0" w:qFormat="1"/>
    <w:lsdException w:name="heading 7" w:locked="1" w:uiPriority="9" w:unhideWhenUsed="0" w:qFormat="1"/>
    <w:lsdException w:name="heading 8" w:locked="1" w:uiPriority="9" w:unhideWhenUsed="0" w:qFormat="1"/>
    <w:lsdException w:name="heading 9" w:locked="1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43070"/>
    <w:pPr>
      <w:spacing w:after="0" w:line="240" w:lineRule="auto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semiHidden/>
    <w:qFormat/>
    <w:rsid w:val="000407CE"/>
    <w:pPr>
      <w:keepNext/>
      <w:keepLines/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bCs/>
      <w:caps/>
      <w:color w:val="003CDB" w:themeColor="text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qFormat/>
    <w:rsid w:val="000407CE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Cs/>
      <w:color w:val="003CDB" w:themeColor="text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06751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91425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06751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026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026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510267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10267"/>
  </w:style>
  <w:style w:type="paragraph" w:styleId="Fuzeile">
    <w:name w:val="footer"/>
    <w:basedOn w:val="Standard"/>
    <w:link w:val="FuzeileZchn"/>
    <w:uiPriority w:val="99"/>
    <w:unhideWhenUsed/>
    <w:rsid w:val="00510267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10267"/>
  </w:style>
  <w:style w:type="table" w:styleId="Tabellenraster">
    <w:name w:val="Table Grid"/>
    <w:basedOn w:val="NormaleTabelle"/>
    <w:uiPriority w:val="59"/>
    <w:rsid w:val="005D5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semiHidden/>
    <w:qFormat/>
    <w:rsid w:val="004A7B7F"/>
    <w:pPr>
      <w:spacing w:after="0" w:line="240" w:lineRule="auto"/>
    </w:pPr>
    <w:rPr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sid w:val="001E222B"/>
    <w:rPr>
      <w:rFonts w:asciiTheme="majorHAnsi" w:eastAsiaTheme="majorEastAsia" w:hAnsiTheme="majorHAnsi" w:cstheme="majorBidi"/>
      <w:bCs/>
      <w:caps/>
      <w:color w:val="003CDB" w:themeColor="text2"/>
      <w:sz w:val="2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E222B"/>
    <w:rPr>
      <w:rFonts w:asciiTheme="majorHAnsi" w:eastAsiaTheme="majorEastAsia" w:hAnsiTheme="majorHAnsi" w:cstheme="majorBidi"/>
      <w:bCs/>
      <w:color w:val="003CDB" w:themeColor="text2"/>
      <w:sz w:val="20"/>
      <w:szCs w:val="26"/>
    </w:rPr>
  </w:style>
  <w:style w:type="paragraph" w:styleId="Titel">
    <w:name w:val="Title"/>
    <w:basedOn w:val="Standard"/>
    <w:next w:val="Standard"/>
    <w:link w:val="TitelZchn"/>
    <w:uiPriority w:val="10"/>
    <w:semiHidden/>
    <w:qFormat/>
    <w:rsid w:val="002A7E0F"/>
    <w:pPr>
      <w:spacing w:after="260"/>
      <w:contextualSpacing/>
    </w:pPr>
    <w:rPr>
      <w:rFonts w:asciiTheme="majorHAnsi" w:eastAsiaTheme="majorEastAsia" w:hAnsiTheme="majorHAnsi" w:cstheme="majorBidi"/>
      <w:caps/>
      <w:color w:val="003CDB" w:themeColor="text2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0407CE"/>
    <w:rPr>
      <w:rFonts w:asciiTheme="majorHAnsi" w:eastAsiaTheme="majorEastAsia" w:hAnsiTheme="majorHAnsi" w:cstheme="majorBidi"/>
      <w:caps/>
      <w:color w:val="003CDB" w:themeColor="text2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semiHidden/>
    <w:qFormat/>
    <w:rsid w:val="002A7E0F"/>
    <w:pPr>
      <w:numPr>
        <w:ilvl w:val="1"/>
      </w:numPr>
      <w:spacing w:after="140"/>
    </w:pPr>
    <w:rPr>
      <w:rFonts w:asciiTheme="majorHAnsi" w:eastAsiaTheme="majorEastAsia" w:hAnsiTheme="majorHAnsi" w:cstheme="majorBidi"/>
      <w:iCs/>
      <w:color w:val="003CDB" w:themeColor="text2"/>
      <w:spacing w:val="15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407CE"/>
    <w:rPr>
      <w:rFonts w:asciiTheme="majorHAnsi" w:eastAsiaTheme="majorEastAsia" w:hAnsiTheme="majorHAnsi" w:cstheme="majorBidi"/>
      <w:iCs/>
      <w:color w:val="003CDB" w:themeColor="text2"/>
      <w:spacing w:val="15"/>
      <w:sz w:val="28"/>
      <w:szCs w:val="24"/>
    </w:rPr>
  </w:style>
  <w:style w:type="character" w:styleId="Fett">
    <w:name w:val="Strong"/>
    <w:basedOn w:val="Absatz-Standardschriftart"/>
    <w:qFormat/>
    <w:rsid w:val="00161C02"/>
    <w:rPr>
      <w:rFonts w:ascii="Museo Sans 700" w:hAnsi="Museo Sans 700"/>
      <w:b w:val="0"/>
      <w:bCs/>
    </w:rPr>
  </w:style>
  <w:style w:type="character" w:styleId="IntensiveHervorhebung">
    <w:name w:val="Intense Emphasis"/>
    <w:basedOn w:val="Absatz-Standardschriftart"/>
    <w:uiPriority w:val="21"/>
    <w:qFormat/>
    <w:rsid w:val="00161C02"/>
    <w:rPr>
      <w:rFonts w:ascii="Museo Sans 700" w:hAnsi="Museo Sans 700"/>
      <w:b w:val="0"/>
      <w:bCs/>
      <w:i/>
      <w:iCs/>
      <w:color w:val="13294B" w:themeColor="accent1"/>
    </w:rPr>
  </w:style>
  <w:style w:type="character" w:styleId="SchwacheHervorhebung">
    <w:name w:val="Subtle Emphasis"/>
    <w:basedOn w:val="Absatz-Standardschriftart"/>
    <w:uiPriority w:val="19"/>
    <w:qFormat/>
    <w:rsid w:val="009F0A9E"/>
    <w:rPr>
      <w:i/>
      <w:iCs/>
      <w:color w:val="808080" w:themeColor="text1" w:themeTint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6751A"/>
    <w:rPr>
      <w:rFonts w:asciiTheme="majorHAnsi" w:eastAsiaTheme="majorEastAsia" w:hAnsiTheme="majorHAnsi" w:cstheme="majorBidi"/>
      <w:i/>
      <w:iCs/>
      <w:color w:val="091425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6751A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GIULI~1\AppData\Local\Temp\fortiss-letter.v12.mit-bezugszeichenzeile-2.dotx" TargetMode="External"/></Relationships>
</file>

<file path=word/theme/theme1.xml><?xml version="1.0" encoding="utf-8"?>
<a:theme xmlns:a="http://schemas.openxmlformats.org/drawingml/2006/main" name="Larissa-Design">
  <a:themeElements>
    <a:clrScheme name="fortiss">
      <a:dk1>
        <a:srgbClr val="000000"/>
      </a:dk1>
      <a:lt1>
        <a:srgbClr val="FFFFFF"/>
      </a:lt1>
      <a:dk2>
        <a:srgbClr val="003CDB"/>
      </a:dk2>
      <a:lt2>
        <a:srgbClr val="FFFFFF"/>
      </a:lt2>
      <a:accent1>
        <a:srgbClr val="13294B"/>
      </a:accent1>
      <a:accent2>
        <a:srgbClr val="75787B"/>
      </a:accent2>
      <a:accent3>
        <a:srgbClr val="A69F88"/>
      </a:accent3>
      <a:accent4>
        <a:srgbClr val="CE0058"/>
      </a:accent4>
      <a:accent5>
        <a:srgbClr val="00AB84"/>
      </a:accent5>
      <a:accent6>
        <a:srgbClr val="FEDD00"/>
      </a:accent6>
      <a:hlink>
        <a:srgbClr val="003CDB"/>
      </a:hlink>
      <a:folHlink>
        <a:srgbClr val="003CDB"/>
      </a:folHlink>
    </a:clrScheme>
    <a:fontScheme name="fortiss">
      <a:majorFont>
        <a:latin typeface="Museo Sans 500"/>
        <a:ea typeface=""/>
        <a:cs typeface=""/>
      </a:majorFont>
      <a:minorFont>
        <a:latin typeface="Museo Sans 500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2E9A7D-9C42-45B9-867C-179F2EE9F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fortiss-letter.v12.mit-bezugszeichenzeile-2</Template>
  <TotalTime>0</TotalTime>
  <Pages>1</Pages>
  <Words>108</Words>
  <Characters>685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Antrag Stellenausschreibung</dc:title>
  <dc:creator>Alexandra Schneider</dc:creator>
  <cp:lastModifiedBy>Alexandra Schneider</cp:lastModifiedBy>
  <cp:revision>2</cp:revision>
  <cp:lastPrinted>2014-07-16T13:48:00Z</cp:lastPrinted>
  <dcterms:created xsi:type="dcterms:W3CDTF">2014-07-16T13:51:00Z</dcterms:created>
  <dcterms:modified xsi:type="dcterms:W3CDTF">2014-07-16T13:51:00Z</dcterms:modified>
</cp:coreProperties>
</file>